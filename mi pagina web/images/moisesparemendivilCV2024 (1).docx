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1" w:tblpY="256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0D97623E" w14:textId="77777777" w:rsidTr="00AD4B56">
        <w:trPr>
          <w:trHeight w:val="4410"/>
        </w:trPr>
        <w:tc>
          <w:tcPr>
            <w:tcW w:w="3600" w:type="dxa"/>
            <w:vAlign w:val="bottom"/>
          </w:tcPr>
          <w:p w14:paraId="38761962" w14:textId="77777777" w:rsidR="001B2ABD" w:rsidRPr="0059649E" w:rsidRDefault="001B2ABD" w:rsidP="00AD4B56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BBC522D" wp14:editId="3316EE43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-517525</wp:posOffset>
                      </wp:positionV>
                      <wp:extent cx="1962150" cy="1838325"/>
                      <wp:effectExtent l="19050" t="19050" r="38100" b="47625"/>
                      <wp:wrapNone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183832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B95AC9" w14:textId="77777777" w:rsidR="00AD4B56" w:rsidRDefault="00AD4B5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BC522D" id="Óvalo 2" o:spid="_x0000_s1026" alt="Título: Foto de rostro de hombre profesional" style="position:absolute;left:0;text-align:left;margin-left:40pt;margin-top:-40.75pt;width:154.5pt;height:144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71B95AC9" w14:textId="77777777" w:rsidR="00AD4B56" w:rsidRDefault="00AD4B56"/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25B88F15" w14:textId="77777777" w:rsidR="001B2ABD" w:rsidRPr="0059649E" w:rsidRDefault="001B2ABD" w:rsidP="00AD4B56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3194CAA" w14:textId="77777777" w:rsidR="00AD4B56" w:rsidRPr="00AD4B56" w:rsidRDefault="00AD4B56" w:rsidP="00AD4B56">
            <w:pPr>
              <w:rPr>
                <w:i/>
                <w:iCs/>
                <w:lang w:val="es-ES_tradnl"/>
              </w:rPr>
            </w:pPr>
          </w:p>
          <w:p w14:paraId="3455E13C" w14:textId="27621F68" w:rsidR="001B2ABD" w:rsidRPr="00AD4B56" w:rsidRDefault="009F7BA2" w:rsidP="00AD4B56">
            <w:pPr>
              <w:pStyle w:val="Ttulo"/>
              <w:rPr>
                <w:szCs w:val="96"/>
              </w:rPr>
            </w:pPr>
            <w:r w:rsidRPr="00AD4B56">
              <w:rPr>
                <w:szCs w:val="96"/>
              </w:rPr>
              <w:t>moises pare mendivil</w:t>
            </w:r>
          </w:p>
          <w:p w14:paraId="5DAE9502" w14:textId="49C86540" w:rsidR="001B2ABD" w:rsidRPr="0059649E" w:rsidRDefault="00290F99" w:rsidP="00AD4B56">
            <w:pPr>
              <w:pStyle w:val="Subttulo"/>
            </w:pPr>
            <w:r w:rsidRPr="00AD4B56">
              <w:rPr>
                <w:spacing w:val="1"/>
                <w:w w:val="77"/>
              </w:rPr>
              <w:t xml:space="preserve">El </w:t>
            </w:r>
            <w:r w:rsidR="000454AA" w:rsidRPr="00AD4B56">
              <w:rPr>
                <w:spacing w:val="1"/>
                <w:w w:val="77"/>
              </w:rPr>
              <w:t>A</w:t>
            </w:r>
            <w:r w:rsidRPr="00AD4B56">
              <w:rPr>
                <w:spacing w:val="1"/>
                <w:w w:val="77"/>
              </w:rPr>
              <w:t>gustino</w:t>
            </w:r>
            <w:r w:rsidR="000454AA" w:rsidRPr="00AD4B56">
              <w:rPr>
                <w:spacing w:val="1"/>
                <w:w w:val="77"/>
              </w:rPr>
              <w:t xml:space="preserve"> </w:t>
            </w:r>
            <w:r w:rsidRPr="00AD4B56">
              <w:rPr>
                <w:spacing w:val="1"/>
                <w:w w:val="77"/>
              </w:rPr>
              <w:t>-</w:t>
            </w:r>
            <w:r w:rsidR="000454AA" w:rsidRPr="00AD4B56">
              <w:rPr>
                <w:spacing w:val="1"/>
                <w:w w:val="77"/>
              </w:rPr>
              <w:t xml:space="preserve"> </w:t>
            </w:r>
            <w:r w:rsidRPr="00AD4B56">
              <w:rPr>
                <w:spacing w:val="1"/>
                <w:w w:val="77"/>
              </w:rPr>
              <w:t>Lima</w:t>
            </w:r>
            <w:r w:rsidRPr="00AD4B56">
              <w:rPr>
                <w:spacing w:val="5"/>
                <w:w w:val="77"/>
              </w:rPr>
              <w:t xml:space="preserve"> </w:t>
            </w:r>
          </w:p>
        </w:tc>
      </w:tr>
      <w:tr w:rsidR="001B2ABD" w:rsidRPr="0059649E" w14:paraId="21EB3AB3" w14:textId="77777777" w:rsidTr="00AD4B56">
        <w:tc>
          <w:tcPr>
            <w:tcW w:w="3600" w:type="dxa"/>
          </w:tcPr>
          <w:p w14:paraId="139AD004" w14:textId="77777777" w:rsidR="00AD4B56" w:rsidRDefault="00AD4B56" w:rsidP="00AD4B56">
            <w:pPr>
              <w:pStyle w:val="Ttulo3"/>
            </w:pPr>
          </w:p>
          <w:p w14:paraId="03A0A950" w14:textId="27488820" w:rsidR="001B2ABD" w:rsidRPr="0059649E" w:rsidRDefault="00AD4B56" w:rsidP="00AD4B56">
            <w:pPr>
              <w:pStyle w:val="Ttulo3"/>
            </w:pPr>
            <w:r>
              <w:t xml:space="preserve">   </w:t>
            </w:r>
            <w:sdt>
              <w:sdtPr>
                <w:id w:val="-1711873194"/>
                <w:placeholder>
                  <w:docPart w:val="E505FDC82A2C4D1693EFFA48405FEFBA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Perfil</w:t>
                </w:r>
              </w:sdtContent>
            </w:sdt>
          </w:p>
          <w:p w14:paraId="5E0A7F25" w14:textId="53BCA820" w:rsidR="00BC57D9" w:rsidRDefault="00BC57D9" w:rsidP="00AD4B56">
            <w:r>
              <w:t xml:space="preserve"> </w:t>
            </w:r>
          </w:p>
          <w:p w14:paraId="20EC9271" w14:textId="42BC7782" w:rsidR="00036450" w:rsidRPr="0059649E" w:rsidRDefault="00290F99" w:rsidP="00AD4B56">
            <w:r>
              <w:t>Mi nombre es Moises Pare tengo 2</w:t>
            </w:r>
            <w:r w:rsidR="00133C92">
              <w:t xml:space="preserve">1 </w:t>
            </w:r>
            <w:r>
              <w:t>años</w:t>
            </w:r>
            <w:r w:rsidR="008C2535">
              <w:t>, joven con ganas de salir adelante con entusiasmo para aprender y ganar experiencia para cumplir mis objetivos personales</w:t>
            </w:r>
            <w:r w:rsidR="005037F0">
              <w:t>.</w:t>
            </w:r>
          </w:p>
          <w:p w14:paraId="2EBABCF0" w14:textId="77777777" w:rsidR="00036450" w:rsidRPr="0059649E" w:rsidRDefault="00036450" w:rsidP="00AD4B56"/>
          <w:sdt>
            <w:sdtPr>
              <w:id w:val="-1954003311"/>
              <w:placeholder>
                <w:docPart w:val="3D8317A4C12A42008ACF7F8A007C1410"/>
              </w:placeholder>
              <w:temporary/>
              <w:showingPlcHdr/>
              <w15:appearance w15:val="hidden"/>
            </w:sdtPr>
            <w:sdtEndPr/>
            <w:sdtContent>
              <w:p w14:paraId="4CEF0C64" w14:textId="77777777" w:rsidR="00036450" w:rsidRPr="0059649E" w:rsidRDefault="00CB0055" w:rsidP="00AD4B56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DF3E05D151A74384902E2386B28FF23D"/>
              </w:placeholder>
              <w:temporary/>
              <w:showingPlcHdr/>
              <w15:appearance w15:val="hidden"/>
            </w:sdtPr>
            <w:sdtEndPr/>
            <w:sdtContent>
              <w:p w14:paraId="09BB43EE" w14:textId="77777777" w:rsidR="004D3011" w:rsidRPr="0059649E" w:rsidRDefault="004D3011" w:rsidP="00AD4B56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7029AEA4" w14:textId="7DB03BD1" w:rsidR="004D3011" w:rsidRPr="0059649E" w:rsidRDefault="009F7BA2" w:rsidP="00AD4B56">
            <w:r>
              <w:t>954676127</w:t>
            </w:r>
          </w:p>
          <w:p w14:paraId="3FF3BF6C" w14:textId="77777777" w:rsidR="004D3011" w:rsidRPr="0059649E" w:rsidRDefault="004D3011" w:rsidP="00AD4B56"/>
          <w:sdt>
            <w:sdtPr>
              <w:id w:val="-240260293"/>
              <w:placeholder>
                <w:docPart w:val="C6BEC52144674D3DB878D73F69D6A9C1"/>
              </w:placeholder>
              <w:temporary/>
              <w:showingPlcHdr/>
              <w15:appearance w15:val="hidden"/>
            </w:sdtPr>
            <w:sdtEndPr/>
            <w:sdtContent>
              <w:p w14:paraId="05036376" w14:textId="77777777" w:rsidR="004D3011" w:rsidRPr="0059649E" w:rsidRDefault="004D3011" w:rsidP="00AD4B56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6E0B5572" w14:textId="49023F8E" w:rsidR="00036450" w:rsidRPr="009A09AC" w:rsidRDefault="00747317" w:rsidP="00AD4B56">
            <w:pPr>
              <w:rPr>
                <w:rStyle w:val="Hipervnculo"/>
                <w:szCs w:val="18"/>
              </w:rPr>
            </w:pPr>
            <w:r>
              <w:t>m</w:t>
            </w:r>
            <w:r w:rsidR="009F7BA2">
              <w:t>oisespare</w:t>
            </w:r>
            <w:r w:rsidR="000454AA">
              <w:t>009</w:t>
            </w:r>
            <w:r w:rsidR="009F7BA2">
              <w:t>@gmail.com</w:t>
            </w:r>
          </w:p>
          <w:p w14:paraId="43D9DD5E" w14:textId="1D2D9DE9" w:rsidR="004142CD" w:rsidRDefault="004142CD" w:rsidP="00AD4B56"/>
          <w:p w14:paraId="7A0FC709" w14:textId="4592C768" w:rsidR="008C2535" w:rsidRPr="00133C92" w:rsidRDefault="008C2535" w:rsidP="00AD4B56">
            <w:pPr>
              <w:rPr>
                <w:lang w:val="es-PE"/>
              </w:rPr>
            </w:pPr>
            <w:proofErr w:type="gramStart"/>
            <w:r w:rsidRPr="00133C92">
              <w:rPr>
                <w:lang w:val="es-PE"/>
              </w:rPr>
              <w:t>AA.HH</w:t>
            </w:r>
            <w:proofErr w:type="gramEnd"/>
            <w:r w:rsidRPr="00133C92">
              <w:rPr>
                <w:lang w:val="es-PE"/>
              </w:rPr>
              <w:t xml:space="preserve"> 4TO programa </w:t>
            </w:r>
            <w:proofErr w:type="spellStart"/>
            <w:r w:rsidRPr="00133C92">
              <w:rPr>
                <w:lang w:val="es-PE"/>
              </w:rPr>
              <w:t>Mz</w:t>
            </w:r>
            <w:proofErr w:type="spellEnd"/>
            <w:r w:rsidRPr="00133C92">
              <w:rPr>
                <w:lang w:val="es-PE"/>
              </w:rPr>
              <w:t xml:space="preserve"> L </w:t>
            </w:r>
            <w:proofErr w:type="spellStart"/>
            <w:r w:rsidRPr="00133C92">
              <w:rPr>
                <w:lang w:val="es-PE"/>
              </w:rPr>
              <w:t>lte</w:t>
            </w:r>
            <w:proofErr w:type="spellEnd"/>
            <w:r w:rsidRPr="00133C92">
              <w:rPr>
                <w:lang w:val="es-PE"/>
              </w:rPr>
              <w:t xml:space="preserve"> 13</w:t>
            </w:r>
          </w:p>
          <w:p w14:paraId="2AF8AE7C" w14:textId="02F07A8A" w:rsidR="008C2535" w:rsidRPr="00133C92" w:rsidRDefault="008C2535" w:rsidP="00AD4B56">
            <w:pPr>
              <w:rPr>
                <w:lang w:val="es-PE"/>
              </w:rPr>
            </w:pPr>
            <w:r w:rsidRPr="00133C92">
              <w:rPr>
                <w:lang w:val="es-PE"/>
              </w:rPr>
              <w:t xml:space="preserve">El </w:t>
            </w:r>
            <w:r w:rsidR="00747317">
              <w:rPr>
                <w:lang w:val="es-PE"/>
              </w:rPr>
              <w:t>A</w:t>
            </w:r>
            <w:r w:rsidRPr="00133C92">
              <w:rPr>
                <w:lang w:val="es-PE"/>
              </w:rPr>
              <w:t>gustino</w:t>
            </w:r>
            <w:r w:rsidR="00747317">
              <w:rPr>
                <w:lang w:val="es-PE"/>
              </w:rPr>
              <w:t xml:space="preserve"> </w:t>
            </w:r>
            <w:r w:rsidRPr="00133C92">
              <w:rPr>
                <w:lang w:val="es-PE"/>
              </w:rPr>
              <w:t>-</w:t>
            </w:r>
            <w:r w:rsidR="00747317">
              <w:rPr>
                <w:lang w:val="es-PE"/>
              </w:rPr>
              <w:t xml:space="preserve"> </w:t>
            </w:r>
            <w:r w:rsidRPr="00133C92">
              <w:rPr>
                <w:lang w:val="es-PE"/>
              </w:rPr>
              <w:t>Lima</w:t>
            </w:r>
          </w:p>
          <w:sdt>
            <w:sdtPr>
              <w:id w:val="-1444214663"/>
              <w:placeholder>
                <w:docPart w:val="642DDF72F66D421CA62D323140213371"/>
              </w:placeholder>
              <w:temporary/>
              <w:showingPlcHdr/>
              <w15:appearance w15:val="hidden"/>
            </w:sdtPr>
            <w:sdtEndPr/>
            <w:sdtContent>
              <w:p w14:paraId="180E28CE" w14:textId="77777777" w:rsidR="004D3011" w:rsidRPr="0059649E" w:rsidRDefault="00CB0055" w:rsidP="00AD4B56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p w14:paraId="105A666C" w14:textId="6F0F6A0B" w:rsidR="00747317" w:rsidRDefault="00747317" w:rsidP="00AD4B56"/>
          <w:p w14:paraId="72402F83" w14:textId="771801F1" w:rsidR="004D3011" w:rsidRDefault="00747317" w:rsidP="00AD4B56">
            <w:pPr>
              <w:pStyle w:val="Prrafodelista"/>
              <w:numPr>
                <w:ilvl w:val="0"/>
                <w:numId w:val="21"/>
              </w:numPr>
            </w:pPr>
            <w:r>
              <w:t>D</w:t>
            </w:r>
            <w:r w:rsidR="00BC57D9">
              <w:t>eportes en tiempo libre</w:t>
            </w:r>
          </w:p>
          <w:p w14:paraId="637C7620" w14:textId="6ED52B0F" w:rsidR="00BC57D9" w:rsidRPr="0059649E" w:rsidRDefault="001730AE" w:rsidP="00AD4B56">
            <w:pPr>
              <w:pStyle w:val="Prrafodelista"/>
              <w:numPr>
                <w:ilvl w:val="0"/>
                <w:numId w:val="21"/>
              </w:numPr>
            </w:pPr>
            <w:r>
              <w:t xml:space="preserve">Aprender cosas nuevas </w:t>
            </w:r>
          </w:p>
          <w:p w14:paraId="236BBC23" w14:textId="24FFBC87" w:rsidR="004D3011" w:rsidRPr="0059649E" w:rsidRDefault="00BC57D9" w:rsidP="00AD4B56">
            <w:pPr>
              <w:pStyle w:val="Prrafodelista"/>
              <w:numPr>
                <w:ilvl w:val="0"/>
                <w:numId w:val="21"/>
              </w:numPr>
            </w:pPr>
            <w:r>
              <w:t>Manualidades caseras</w:t>
            </w:r>
          </w:p>
          <w:p w14:paraId="771D54D1" w14:textId="4485891F" w:rsidR="004D3011" w:rsidRDefault="00BC57D9" w:rsidP="00AD4B56">
            <w:pPr>
              <w:pStyle w:val="Prrafodelista"/>
              <w:numPr>
                <w:ilvl w:val="0"/>
                <w:numId w:val="21"/>
              </w:numPr>
            </w:pPr>
            <w:r>
              <w:t>Servicio técnico</w:t>
            </w:r>
          </w:p>
          <w:p w14:paraId="5450BA9F" w14:textId="2041A3EF" w:rsidR="007F005D" w:rsidRDefault="007F005D" w:rsidP="00AD4B56">
            <w:pPr>
              <w:pStyle w:val="Ttulo3"/>
              <w:rPr>
                <w:rFonts w:eastAsiaTheme="minorEastAsia" w:cstheme="minorBidi"/>
                <w:color w:val="auto"/>
                <w:sz w:val="18"/>
                <w:szCs w:val="22"/>
              </w:rPr>
            </w:pPr>
            <w:r>
              <w:t>competencias</w:t>
            </w:r>
          </w:p>
          <w:p w14:paraId="51EA534F" w14:textId="258AF0DE" w:rsidR="007F005D" w:rsidRDefault="007F005D" w:rsidP="00AD4B56"/>
          <w:p w14:paraId="5E472F17" w14:textId="0BE7F4BE" w:rsidR="007F005D" w:rsidRDefault="007F005D" w:rsidP="00AD4B56">
            <w:pPr>
              <w:pStyle w:val="Prrafodelista"/>
              <w:numPr>
                <w:ilvl w:val="0"/>
                <w:numId w:val="22"/>
              </w:numPr>
            </w:pPr>
            <w:r>
              <w:t>Aprendizaje continuo</w:t>
            </w:r>
          </w:p>
          <w:p w14:paraId="5CA4D512" w14:textId="70793536" w:rsidR="007F005D" w:rsidRDefault="007F005D" w:rsidP="00AD4B56">
            <w:pPr>
              <w:pStyle w:val="Prrafodelista"/>
              <w:numPr>
                <w:ilvl w:val="0"/>
                <w:numId w:val="22"/>
              </w:numPr>
            </w:pPr>
            <w:r>
              <w:t>Comunicación efectiva</w:t>
            </w:r>
          </w:p>
          <w:p w14:paraId="74FB45B6" w14:textId="32210265" w:rsidR="007F005D" w:rsidRDefault="007F005D" w:rsidP="00AD4B56">
            <w:pPr>
              <w:pStyle w:val="Prrafodelista"/>
              <w:numPr>
                <w:ilvl w:val="0"/>
                <w:numId w:val="22"/>
              </w:numPr>
            </w:pPr>
            <w:r>
              <w:t>Manejo de recursos</w:t>
            </w:r>
          </w:p>
          <w:p w14:paraId="3765BA0E" w14:textId="362C8793" w:rsidR="007F005D" w:rsidRDefault="007F005D" w:rsidP="00AD4B56">
            <w:pPr>
              <w:pStyle w:val="Prrafodelista"/>
              <w:numPr>
                <w:ilvl w:val="0"/>
                <w:numId w:val="22"/>
              </w:numPr>
            </w:pPr>
            <w:r>
              <w:t>Resolución de problemas</w:t>
            </w:r>
          </w:p>
          <w:p w14:paraId="6559D563" w14:textId="102AF018" w:rsidR="007F005D" w:rsidRDefault="007F005D" w:rsidP="00AD4B56">
            <w:pPr>
              <w:pStyle w:val="Prrafodelista"/>
              <w:numPr>
                <w:ilvl w:val="0"/>
                <w:numId w:val="22"/>
              </w:numPr>
            </w:pPr>
            <w:r>
              <w:t>Organización y planificación</w:t>
            </w:r>
          </w:p>
          <w:p w14:paraId="24C496C0" w14:textId="3528EFD8" w:rsidR="007F005D" w:rsidRDefault="007F005D" w:rsidP="00AD4B56">
            <w:pPr>
              <w:pStyle w:val="Prrafodelista"/>
              <w:numPr>
                <w:ilvl w:val="0"/>
                <w:numId w:val="22"/>
              </w:numPr>
            </w:pPr>
            <w:r>
              <w:t xml:space="preserve">Manejo de presión </w:t>
            </w:r>
          </w:p>
          <w:p w14:paraId="7E860FCD" w14:textId="7461F762" w:rsidR="007F005D" w:rsidRDefault="007F005D" w:rsidP="00AD4B56">
            <w:pPr>
              <w:pStyle w:val="Prrafodelista"/>
              <w:numPr>
                <w:ilvl w:val="0"/>
                <w:numId w:val="22"/>
              </w:numPr>
            </w:pPr>
            <w:r>
              <w:t>Trabajo en equipo</w:t>
            </w:r>
          </w:p>
          <w:p w14:paraId="45B4DE67" w14:textId="77777777" w:rsidR="007F005D" w:rsidRPr="0059649E" w:rsidRDefault="007F005D" w:rsidP="00AD4B56"/>
          <w:p w14:paraId="3B4BC86B" w14:textId="04D02AAC" w:rsidR="004D3011" w:rsidRPr="0059649E" w:rsidRDefault="004D3011" w:rsidP="00AD4B56"/>
        </w:tc>
        <w:tc>
          <w:tcPr>
            <w:tcW w:w="720" w:type="dxa"/>
          </w:tcPr>
          <w:p w14:paraId="65547953" w14:textId="77777777" w:rsidR="001B2ABD" w:rsidRPr="0059649E" w:rsidRDefault="001B2ABD" w:rsidP="00AD4B56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DB4C3DB" w14:textId="77777777" w:rsidR="00AD4B56" w:rsidRDefault="00AD4B56" w:rsidP="00AD4B56">
            <w:pPr>
              <w:pStyle w:val="Ttulo2"/>
              <w:rPr>
                <w:rFonts w:asciiTheme="majorHAnsi" w:hAnsiTheme="majorHAnsi"/>
                <w:sz w:val="18"/>
                <w:szCs w:val="18"/>
              </w:rPr>
            </w:pPr>
          </w:p>
          <w:sdt>
            <w:sdtPr>
              <w:rPr>
                <w:rFonts w:asciiTheme="majorHAnsi" w:hAnsiTheme="majorHAnsi"/>
                <w:sz w:val="18"/>
                <w:szCs w:val="18"/>
              </w:rPr>
              <w:id w:val="1049110328"/>
              <w:placeholder>
                <w:docPart w:val="F50EA341BA854A6B991B4834820D53FE"/>
              </w:placeholder>
              <w:temporary/>
              <w:showingPlcHdr/>
              <w15:appearance w15:val="hidden"/>
            </w:sdtPr>
            <w:sdtEndPr/>
            <w:sdtContent>
              <w:p w14:paraId="74BF57CA" w14:textId="46866A9C" w:rsidR="001B2ABD" w:rsidRPr="00081D7B" w:rsidRDefault="00E25A26" w:rsidP="00AD4B56">
                <w:pPr>
                  <w:pStyle w:val="Ttulo2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081D7B">
                  <w:rPr>
                    <w:rFonts w:asciiTheme="majorHAnsi" w:hAnsiTheme="majorHAnsi"/>
                    <w:sz w:val="18"/>
                    <w:szCs w:val="18"/>
                    <w:lang w:bidi="es-ES"/>
                  </w:rPr>
                  <w:t>EDUCACIÓN</w:t>
                </w:r>
              </w:p>
            </w:sdtContent>
          </w:sdt>
          <w:p w14:paraId="6B97DD23" w14:textId="6C1F75C1" w:rsidR="00036450" w:rsidRPr="00081D7B" w:rsidRDefault="009F7BA2" w:rsidP="00AD4B56">
            <w:pPr>
              <w:pStyle w:val="Ttulo4"/>
              <w:rPr>
                <w:rFonts w:asciiTheme="majorHAnsi" w:hAnsiTheme="majorHAnsi"/>
                <w:szCs w:val="18"/>
              </w:rPr>
            </w:pPr>
            <w:r w:rsidRPr="00081D7B">
              <w:rPr>
                <w:rFonts w:asciiTheme="majorHAnsi" w:hAnsiTheme="majorHAnsi"/>
                <w:szCs w:val="18"/>
              </w:rPr>
              <w:t xml:space="preserve">Fe y </w:t>
            </w:r>
            <w:r w:rsidR="000454AA" w:rsidRPr="00081D7B">
              <w:rPr>
                <w:rFonts w:asciiTheme="majorHAnsi" w:hAnsiTheme="majorHAnsi"/>
                <w:szCs w:val="18"/>
              </w:rPr>
              <w:t>A</w:t>
            </w:r>
            <w:r w:rsidRPr="00081D7B">
              <w:rPr>
                <w:rFonts w:asciiTheme="majorHAnsi" w:hAnsiTheme="majorHAnsi"/>
                <w:szCs w:val="18"/>
              </w:rPr>
              <w:t xml:space="preserve">legría </w:t>
            </w:r>
            <w:r w:rsidR="000454AA" w:rsidRPr="00081D7B">
              <w:rPr>
                <w:rFonts w:asciiTheme="majorHAnsi" w:hAnsiTheme="majorHAnsi"/>
                <w:szCs w:val="18"/>
              </w:rPr>
              <w:t>N°</w:t>
            </w:r>
            <w:r w:rsidRPr="00081D7B">
              <w:rPr>
                <w:rFonts w:asciiTheme="majorHAnsi" w:hAnsiTheme="majorHAnsi"/>
                <w:szCs w:val="18"/>
              </w:rPr>
              <w:t>39</w:t>
            </w:r>
            <w:r w:rsidR="00290F99" w:rsidRPr="00081D7B">
              <w:rPr>
                <w:rFonts w:asciiTheme="majorHAnsi" w:hAnsiTheme="majorHAnsi"/>
                <w:szCs w:val="18"/>
              </w:rPr>
              <w:t xml:space="preserve"> [</w:t>
            </w:r>
            <w:r w:rsidR="000454AA" w:rsidRPr="00081D7B">
              <w:rPr>
                <w:rFonts w:asciiTheme="majorHAnsi" w:hAnsiTheme="majorHAnsi"/>
                <w:szCs w:val="18"/>
              </w:rPr>
              <w:t>E</w:t>
            </w:r>
            <w:r w:rsidR="00290F99" w:rsidRPr="00081D7B">
              <w:rPr>
                <w:rFonts w:asciiTheme="majorHAnsi" w:hAnsiTheme="majorHAnsi"/>
                <w:szCs w:val="18"/>
              </w:rPr>
              <w:t>scolar]</w:t>
            </w:r>
          </w:p>
          <w:p w14:paraId="235DD450" w14:textId="745A0BDB" w:rsidR="004142CD" w:rsidRPr="00081D7B" w:rsidRDefault="009F7BA2" w:rsidP="00AD4B56">
            <w:pPr>
              <w:pStyle w:val="Fecha"/>
              <w:rPr>
                <w:rFonts w:asciiTheme="majorHAnsi" w:hAnsiTheme="majorHAnsi"/>
                <w:szCs w:val="18"/>
                <w:lang w:bidi="es-ES"/>
              </w:rPr>
            </w:pPr>
            <w:r w:rsidRPr="00081D7B">
              <w:rPr>
                <w:rFonts w:asciiTheme="majorHAnsi" w:hAnsiTheme="majorHAnsi"/>
                <w:szCs w:val="18"/>
              </w:rPr>
              <w:t>2008</w:t>
            </w:r>
            <w:r w:rsidR="00036450" w:rsidRPr="00081D7B">
              <w:rPr>
                <w:rFonts w:asciiTheme="majorHAnsi" w:hAnsiTheme="majorHAnsi"/>
                <w:szCs w:val="18"/>
                <w:lang w:bidi="es-ES"/>
              </w:rPr>
              <w:t xml:space="preserve"> - </w:t>
            </w:r>
            <w:r w:rsidRPr="00081D7B">
              <w:rPr>
                <w:rFonts w:asciiTheme="majorHAnsi" w:hAnsiTheme="majorHAnsi"/>
                <w:szCs w:val="18"/>
              </w:rPr>
              <w:t>2019</w:t>
            </w:r>
            <w:r w:rsidR="00CC0C6D" w:rsidRPr="00081D7B">
              <w:rPr>
                <w:rFonts w:asciiTheme="majorHAnsi" w:hAnsiTheme="majorHAnsi"/>
                <w:szCs w:val="18"/>
                <w:lang w:bidi="es-ES"/>
              </w:rPr>
              <w:t xml:space="preserve"> </w:t>
            </w:r>
            <w:r w:rsidR="00290F99" w:rsidRPr="00081D7B">
              <w:rPr>
                <w:rFonts w:asciiTheme="majorHAnsi" w:hAnsiTheme="majorHAnsi"/>
                <w:szCs w:val="18"/>
                <w:lang w:bidi="es-ES"/>
              </w:rPr>
              <w:t>[</w:t>
            </w:r>
            <w:r w:rsidR="000454AA" w:rsidRPr="00081D7B">
              <w:rPr>
                <w:rFonts w:asciiTheme="majorHAnsi" w:hAnsiTheme="majorHAnsi"/>
                <w:szCs w:val="18"/>
                <w:lang w:bidi="es-ES"/>
              </w:rPr>
              <w:t>I</w:t>
            </w:r>
            <w:r w:rsidR="00290F99" w:rsidRPr="00081D7B">
              <w:rPr>
                <w:rFonts w:asciiTheme="majorHAnsi" w:hAnsiTheme="majorHAnsi"/>
                <w:szCs w:val="18"/>
                <w:lang w:bidi="es-ES"/>
              </w:rPr>
              <w:t>nicial</w:t>
            </w:r>
            <w:r w:rsidR="000454AA" w:rsidRPr="00081D7B">
              <w:rPr>
                <w:rFonts w:asciiTheme="majorHAnsi" w:hAnsiTheme="majorHAnsi"/>
                <w:szCs w:val="18"/>
                <w:lang w:bidi="es-ES"/>
              </w:rPr>
              <w:t xml:space="preserve"> – P</w:t>
            </w:r>
            <w:r w:rsidR="00290F99" w:rsidRPr="00081D7B">
              <w:rPr>
                <w:rFonts w:asciiTheme="majorHAnsi" w:hAnsiTheme="majorHAnsi"/>
                <w:szCs w:val="18"/>
                <w:lang w:bidi="es-ES"/>
              </w:rPr>
              <w:t>rimaria</w:t>
            </w:r>
            <w:r w:rsidR="000454AA" w:rsidRPr="00081D7B">
              <w:rPr>
                <w:rFonts w:asciiTheme="majorHAnsi" w:hAnsiTheme="majorHAnsi"/>
                <w:szCs w:val="18"/>
                <w:lang w:bidi="es-ES"/>
              </w:rPr>
              <w:t xml:space="preserve"> – S</w:t>
            </w:r>
            <w:r w:rsidR="00290F99" w:rsidRPr="00081D7B">
              <w:rPr>
                <w:rFonts w:asciiTheme="majorHAnsi" w:hAnsiTheme="majorHAnsi"/>
                <w:szCs w:val="18"/>
                <w:lang w:bidi="es-ES"/>
              </w:rPr>
              <w:t>ecundaria]</w:t>
            </w:r>
          </w:p>
          <w:p w14:paraId="085A0C59" w14:textId="01986330" w:rsidR="00290F99" w:rsidRPr="00081D7B" w:rsidRDefault="00290F99" w:rsidP="00AD4B56">
            <w:pPr>
              <w:rPr>
                <w:rFonts w:asciiTheme="majorHAnsi" w:hAnsiTheme="majorHAnsi"/>
                <w:szCs w:val="18"/>
                <w:lang w:bidi="es-ES"/>
              </w:rPr>
            </w:pPr>
          </w:p>
          <w:p w14:paraId="4E21EC66" w14:textId="78253FBB" w:rsidR="00290F99" w:rsidRPr="00081D7B" w:rsidRDefault="00290F99" w:rsidP="00AD4B56">
            <w:pPr>
              <w:rPr>
                <w:rFonts w:asciiTheme="majorHAnsi" w:hAnsiTheme="majorHAnsi"/>
                <w:b/>
                <w:bCs/>
                <w:szCs w:val="18"/>
                <w:lang w:bidi="es-ES"/>
              </w:rPr>
            </w:pPr>
            <w:r w:rsidRPr="00081D7B">
              <w:rPr>
                <w:rFonts w:asciiTheme="majorHAnsi" w:hAnsiTheme="majorHAnsi"/>
                <w:b/>
                <w:bCs/>
                <w:szCs w:val="18"/>
                <w:lang w:bidi="es-ES"/>
              </w:rPr>
              <w:t>SENATI [Estudiante técnico]</w:t>
            </w:r>
          </w:p>
          <w:p w14:paraId="480AEA56" w14:textId="7C8E0995" w:rsidR="00290F99" w:rsidRPr="00081D7B" w:rsidRDefault="00290F99" w:rsidP="00AD4B56">
            <w:pPr>
              <w:rPr>
                <w:rFonts w:asciiTheme="majorHAnsi" w:hAnsiTheme="majorHAnsi"/>
                <w:szCs w:val="18"/>
                <w:lang w:bidi="es-ES"/>
              </w:rPr>
            </w:pPr>
            <w:r w:rsidRPr="00081D7B">
              <w:rPr>
                <w:rFonts w:asciiTheme="majorHAnsi" w:hAnsiTheme="majorHAnsi"/>
                <w:szCs w:val="18"/>
                <w:lang w:bidi="es-ES"/>
              </w:rPr>
              <w:t>Marzo 2020</w:t>
            </w:r>
            <w:r w:rsidR="000454AA" w:rsidRPr="00081D7B">
              <w:rPr>
                <w:rFonts w:asciiTheme="majorHAnsi" w:hAnsiTheme="majorHAnsi"/>
                <w:szCs w:val="18"/>
                <w:lang w:bidi="es-ES"/>
              </w:rPr>
              <w:t xml:space="preserve"> - J</w:t>
            </w:r>
            <w:r w:rsidRPr="00081D7B">
              <w:rPr>
                <w:rFonts w:asciiTheme="majorHAnsi" w:hAnsiTheme="majorHAnsi"/>
                <w:szCs w:val="18"/>
                <w:lang w:bidi="es-ES"/>
              </w:rPr>
              <w:t>ulio 2020</w:t>
            </w:r>
          </w:p>
          <w:p w14:paraId="60189015" w14:textId="295C6CFE" w:rsidR="001730AE" w:rsidRPr="00081D7B" w:rsidRDefault="001730AE" w:rsidP="00AD4B56">
            <w:pPr>
              <w:rPr>
                <w:rFonts w:asciiTheme="majorHAnsi" w:hAnsiTheme="majorHAnsi"/>
                <w:szCs w:val="18"/>
                <w:lang w:bidi="es-ES"/>
              </w:rPr>
            </w:pPr>
          </w:p>
          <w:p w14:paraId="59CE0D4F" w14:textId="6D914E41" w:rsidR="001730AE" w:rsidRPr="00081D7B" w:rsidRDefault="001730AE" w:rsidP="00AD4B56">
            <w:pPr>
              <w:rPr>
                <w:rFonts w:asciiTheme="majorHAnsi" w:hAnsiTheme="majorHAnsi"/>
                <w:b/>
                <w:bCs/>
                <w:szCs w:val="18"/>
                <w:lang w:bidi="es-ES"/>
              </w:rPr>
            </w:pPr>
            <w:r w:rsidRPr="00081D7B">
              <w:rPr>
                <w:rFonts w:asciiTheme="majorHAnsi" w:hAnsiTheme="majorHAnsi"/>
                <w:b/>
                <w:bCs/>
                <w:szCs w:val="18"/>
                <w:lang w:bidi="es-ES"/>
              </w:rPr>
              <w:t>CERTUS TECNICO</w:t>
            </w:r>
          </w:p>
          <w:p w14:paraId="11805BD2" w14:textId="54751022" w:rsidR="001730AE" w:rsidRPr="00081D7B" w:rsidRDefault="000454AA" w:rsidP="00AD4B56">
            <w:pPr>
              <w:rPr>
                <w:rFonts w:asciiTheme="majorHAnsi" w:hAnsiTheme="majorHAnsi"/>
                <w:szCs w:val="18"/>
                <w:lang w:bidi="es-ES"/>
              </w:rPr>
            </w:pPr>
            <w:r w:rsidRPr="00081D7B">
              <w:rPr>
                <w:rFonts w:asciiTheme="majorHAnsi" w:hAnsiTheme="majorHAnsi"/>
                <w:szCs w:val="18"/>
                <w:lang w:bidi="es-ES"/>
              </w:rPr>
              <w:t xml:space="preserve">Marzo 2024 - </w:t>
            </w:r>
            <w:r w:rsidR="001730AE" w:rsidRPr="00081D7B">
              <w:rPr>
                <w:rFonts w:asciiTheme="majorHAnsi" w:hAnsiTheme="majorHAnsi"/>
                <w:szCs w:val="18"/>
                <w:lang w:bidi="es-ES"/>
              </w:rPr>
              <w:t xml:space="preserve">Actualmente estudiando </w:t>
            </w:r>
          </w:p>
          <w:sdt>
            <w:sdtPr>
              <w:rPr>
                <w:rFonts w:asciiTheme="majorHAnsi" w:hAnsiTheme="majorHAnsi"/>
                <w:sz w:val="18"/>
                <w:szCs w:val="18"/>
              </w:rPr>
              <w:id w:val="1001553383"/>
              <w:placeholder>
                <w:docPart w:val="F4B88F45905A42D6A4F71C7BE3BC9752"/>
              </w:placeholder>
              <w:temporary/>
              <w:showingPlcHdr/>
              <w15:appearance w15:val="hidden"/>
            </w:sdtPr>
            <w:sdtEndPr/>
            <w:sdtContent>
              <w:p w14:paraId="61A6B523" w14:textId="77777777" w:rsidR="00036450" w:rsidRPr="00081D7B" w:rsidRDefault="00036450" w:rsidP="00AD4B56">
                <w:pPr>
                  <w:pStyle w:val="Ttulo2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081D7B">
                  <w:rPr>
                    <w:rFonts w:asciiTheme="majorHAnsi" w:hAnsiTheme="majorHAnsi"/>
                    <w:sz w:val="18"/>
                    <w:szCs w:val="18"/>
                    <w:lang w:bidi="es-ES"/>
                  </w:rPr>
                  <w:t>EXPERIENCIA LABORAL</w:t>
                </w:r>
              </w:p>
            </w:sdtContent>
          </w:sdt>
          <w:p w14:paraId="2C8442A1" w14:textId="2878BA0B" w:rsidR="00133C92" w:rsidRPr="00081D7B" w:rsidRDefault="00A34A81" w:rsidP="00AD4B56">
            <w:pPr>
              <w:pStyle w:val="Ttulo4"/>
              <w:rPr>
                <w:rFonts w:asciiTheme="majorHAnsi" w:hAnsiTheme="majorHAnsi"/>
                <w:szCs w:val="18"/>
              </w:rPr>
            </w:pPr>
            <w:r w:rsidRPr="00081D7B">
              <w:rPr>
                <w:rFonts w:asciiTheme="majorHAnsi" w:hAnsiTheme="majorHAnsi"/>
                <w:szCs w:val="18"/>
              </w:rPr>
              <w:t>Global cauchos S</w:t>
            </w:r>
            <w:r w:rsidR="000454AA" w:rsidRPr="00081D7B">
              <w:rPr>
                <w:rFonts w:asciiTheme="majorHAnsi" w:hAnsiTheme="majorHAnsi"/>
                <w:szCs w:val="18"/>
              </w:rPr>
              <w:t>.</w:t>
            </w:r>
            <w:r w:rsidRPr="00081D7B">
              <w:rPr>
                <w:rFonts w:asciiTheme="majorHAnsi" w:hAnsiTheme="majorHAnsi"/>
                <w:szCs w:val="18"/>
              </w:rPr>
              <w:t>A</w:t>
            </w:r>
            <w:r w:rsidR="000454AA" w:rsidRPr="00081D7B">
              <w:rPr>
                <w:rFonts w:asciiTheme="majorHAnsi" w:hAnsiTheme="majorHAnsi"/>
                <w:szCs w:val="18"/>
              </w:rPr>
              <w:t>.</w:t>
            </w:r>
            <w:r w:rsidRPr="00081D7B">
              <w:rPr>
                <w:rFonts w:asciiTheme="majorHAnsi" w:hAnsiTheme="majorHAnsi"/>
                <w:szCs w:val="18"/>
              </w:rPr>
              <w:t xml:space="preserve">C </w:t>
            </w:r>
          </w:p>
          <w:p w14:paraId="12413FF8" w14:textId="677F4CCE" w:rsidR="000454AA" w:rsidRPr="00081D7B" w:rsidRDefault="000454AA" w:rsidP="00AD4B56">
            <w:pPr>
              <w:rPr>
                <w:rFonts w:asciiTheme="majorHAnsi" w:hAnsiTheme="majorHAnsi"/>
                <w:b/>
                <w:bCs/>
                <w:szCs w:val="18"/>
              </w:rPr>
            </w:pPr>
            <w:r w:rsidRPr="00081D7B">
              <w:rPr>
                <w:rFonts w:asciiTheme="majorHAnsi" w:hAnsiTheme="majorHAnsi"/>
                <w:b/>
                <w:bCs/>
                <w:szCs w:val="18"/>
              </w:rPr>
              <w:t>Cargo: Cobranza</w:t>
            </w:r>
          </w:p>
          <w:p w14:paraId="641D0C7D" w14:textId="2FDDB6B8" w:rsidR="00A34A81" w:rsidRPr="00081D7B" w:rsidRDefault="00A34A81" w:rsidP="00AD4B56">
            <w:pPr>
              <w:rPr>
                <w:rFonts w:asciiTheme="majorHAnsi" w:hAnsiTheme="majorHAnsi"/>
                <w:szCs w:val="18"/>
              </w:rPr>
            </w:pPr>
            <w:r w:rsidRPr="00081D7B">
              <w:rPr>
                <w:rFonts w:asciiTheme="majorHAnsi" w:hAnsiTheme="majorHAnsi"/>
                <w:szCs w:val="18"/>
              </w:rPr>
              <w:t>10/05/2021 – 15/05/2022</w:t>
            </w:r>
          </w:p>
          <w:p w14:paraId="67B7897B" w14:textId="26F2AB65" w:rsidR="00133C92" w:rsidRPr="00081D7B" w:rsidRDefault="00133C92" w:rsidP="00AD4B56">
            <w:pPr>
              <w:rPr>
                <w:rFonts w:asciiTheme="majorHAnsi" w:hAnsiTheme="majorHAnsi"/>
                <w:szCs w:val="18"/>
              </w:rPr>
            </w:pPr>
            <w:r w:rsidRPr="00081D7B">
              <w:rPr>
                <w:rFonts w:asciiTheme="majorHAnsi" w:hAnsiTheme="majorHAnsi"/>
                <w:szCs w:val="18"/>
              </w:rPr>
              <w:t xml:space="preserve">Empresa encargada en la </w:t>
            </w:r>
            <w:r w:rsidR="00AD4B56" w:rsidRPr="00081D7B">
              <w:rPr>
                <w:rFonts w:asciiTheme="majorHAnsi" w:hAnsiTheme="majorHAnsi"/>
                <w:szCs w:val="18"/>
              </w:rPr>
              <w:t>fábrica</w:t>
            </w:r>
            <w:r w:rsidRPr="00081D7B">
              <w:rPr>
                <w:rFonts w:asciiTheme="majorHAnsi" w:hAnsiTheme="majorHAnsi"/>
                <w:szCs w:val="18"/>
              </w:rPr>
              <w:t xml:space="preserve"> de mangueras para autos y a pedidos y especializada en todo tipo de mangueras (vendados, flexibles, aceite)</w:t>
            </w:r>
          </w:p>
          <w:p w14:paraId="314138AD" w14:textId="50EB8AB7" w:rsidR="00133C92" w:rsidRPr="00081D7B" w:rsidRDefault="00133C92" w:rsidP="00AD4B56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/>
                <w:szCs w:val="18"/>
              </w:rPr>
            </w:pPr>
            <w:r w:rsidRPr="00081D7B">
              <w:rPr>
                <w:rFonts w:asciiTheme="majorHAnsi" w:hAnsiTheme="majorHAnsi"/>
                <w:szCs w:val="18"/>
              </w:rPr>
              <w:t>Auxiliar de reparto</w:t>
            </w:r>
          </w:p>
          <w:p w14:paraId="77357E1F" w14:textId="197A284B" w:rsidR="00133C92" w:rsidRPr="00081D7B" w:rsidRDefault="000454AA" w:rsidP="00AD4B56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/>
                <w:szCs w:val="18"/>
              </w:rPr>
            </w:pPr>
            <w:r w:rsidRPr="00081D7B">
              <w:rPr>
                <w:rFonts w:asciiTheme="majorHAnsi" w:hAnsiTheme="majorHAnsi"/>
                <w:szCs w:val="18"/>
              </w:rPr>
              <w:t>C</w:t>
            </w:r>
            <w:r w:rsidR="00133C92" w:rsidRPr="00081D7B">
              <w:rPr>
                <w:rFonts w:asciiTheme="majorHAnsi" w:hAnsiTheme="majorHAnsi"/>
                <w:szCs w:val="18"/>
              </w:rPr>
              <w:t>obra</w:t>
            </w:r>
            <w:r w:rsidR="00081D7B">
              <w:rPr>
                <w:rFonts w:asciiTheme="majorHAnsi" w:hAnsiTheme="majorHAnsi"/>
                <w:szCs w:val="18"/>
              </w:rPr>
              <w:t>nza</w:t>
            </w:r>
          </w:p>
          <w:p w14:paraId="1C3E7F39" w14:textId="4986A4D6" w:rsidR="00A34A81" w:rsidRPr="00081D7B" w:rsidRDefault="00133C92" w:rsidP="00AD4B56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/>
                <w:szCs w:val="18"/>
              </w:rPr>
            </w:pPr>
            <w:r w:rsidRPr="00081D7B">
              <w:rPr>
                <w:rFonts w:asciiTheme="majorHAnsi" w:hAnsiTheme="majorHAnsi"/>
                <w:szCs w:val="18"/>
              </w:rPr>
              <w:t>Atención al cliente</w:t>
            </w:r>
          </w:p>
          <w:p w14:paraId="250A20F0" w14:textId="77777777" w:rsidR="00A34A81" w:rsidRPr="00081D7B" w:rsidRDefault="00A34A81" w:rsidP="00AD4B56">
            <w:pPr>
              <w:rPr>
                <w:rFonts w:asciiTheme="majorHAnsi" w:hAnsiTheme="majorHAnsi"/>
                <w:szCs w:val="18"/>
              </w:rPr>
            </w:pPr>
          </w:p>
          <w:p w14:paraId="7C11D2EF" w14:textId="77777777" w:rsidR="000454AA" w:rsidRPr="00081D7B" w:rsidRDefault="009F7BA2" w:rsidP="00AD4B56">
            <w:pPr>
              <w:pStyle w:val="Ttulo4"/>
              <w:rPr>
                <w:rFonts w:asciiTheme="majorHAnsi" w:hAnsiTheme="majorHAnsi"/>
                <w:szCs w:val="18"/>
                <w:lang w:bidi="es-ES"/>
              </w:rPr>
            </w:pPr>
            <w:r w:rsidRPr="00081D7B">
              <w:rPr>
                <w:rFonts w:asciiTheme="majorHAnsi" w:hAnsiTheme="majorHAnsi"/>
                <w:szCs w:val="18"/>
              </w:rPr>
              <w:t xml:space="preserve">Distribuidora </w:t>
            </w:r>
            <w:proofErr w:type="spellStart"/>
            <w:r w:rsidR="00133C92" w:rsidRPr="00081D7B">
              <w:rPr>
                <w:rFonts w:asciiTheme="majorHAnsi" w:hAnsiTheme="majorHAnsi"/>
                <w:szCs w:val="18"/>
              </w:rPr>
              <w:t>J</w:t>
            </w:r>
            <w:r w:rsidRPr="00081D7B">
              <w:rPr>
                <w:rFonts w:asciiTheme="majorHAnsi" w:hAnsiTheme="majorHAnsi"/>
                <w:szCs w:val="18"/>
              </w:rPr>
              <w:t>andy</w:t>
            </w:r>
            <w:proofErr w:type="spellEnd"/>
            <w:r w:rsidR="00133C92" w:rsidRPr="00081D7B">
              <w:rPr>
                <w:rFonts w:asciiTheme="majorHAnsi" w:hAnsiTheme="majorHAnsi"/>
                <w:szCs w:val="18"/>
              </w:rPr>
              <w:t xml:space="preserve"> S.A.C</w:t>
            </w:r>
          </w:p>
          <w:p w14:paraId="537FE2C5" w14:textId="5A8958FB" w:rsidR="00036450" w:rsidRPr="00081D7B" w:rsidRDefault="000454AA" w:rsidP="00AD4B56">
            <w:pPr>
              <w:pStyle w:val="Ttulo4"/>
              <w:rPr>
                <w:rFonts w:asciiTheme="majorHAnsi" w:hAnsiTheme="majorHAnsi"/>
                <w:bCs/>
                <w:szCs w:val="18"/>
              </w:rPr>
            </w:pPr>
            <w:r w:rsidRPr="00081D7B">
              <w:rPr>
                <w:rFonts w:asciiTheme="majorHAnsi" w:hAnsiTheme="majorHAnsi"/>
                <w:szCs w:val="18"/>
                <w:lang w:bidi="es-ES"/>
              </w:rPr>
              <w:t xml:space="preserve">Cargo: </w:t>
            </w:r>
            <w:r w:rsidRPr="00081D7B">
              <w:rPr>
                <w:rFonts w:asciiTheme="majorHAnsi" w:hAnsiTheme="majorHAnsi"/>
                <w:szCs w:val="18"/>
              </w:rPr>
              <w:t>Au</w:t>
            </w:r>
            <w:r w:rsidR="009F7BA2" w:rsidRPr="00081D7B">
              <w:rPr>
                <w:rFonts w:asciiTheme="majorHAnsi" w:hAnsiTheme="majorHAnsi"/>
                <w:szCs w:val="18"/>
              </w:rPr>
              <w:t>xiliar de distribución</w:t>
            </w:r>
          </w:p>
          <w:p w14:paraId="6C2B7E59" w14:textId="013549E4" w:rsidR="00036450" w:rsidRPr="00081D7B" w:rsidRDefault="009F7BA2" w:rsidP="00AD4B56">
            <w:pPr>
              <w:pStyle w:val="Fecha"/>
              <w:rPr>
                <w:rFonts w:asciiTheme="majorHAnsi" w:hAnsiTheme="majorHAnsi"/>
                <w:szCs w:val="18"/>
              </w:rPr>
            </w:pPr>
            <w:r w:rsidRPr="00081D7B">
              <w:rPr>
                <w:rFonts w:asciiTheme="majorHAnsi" w:hAnsiTheme="majorHAnsi"/>
                <w:szCs w:val="18"/>
              </w:rPr>
              <w:t>23/05/2022</w:t>
            </w:r>
            <w:r w:rsidR="004142CD" w:rsidRPr="00081D7B">
              <w:rPr>
                <w:rFonts w:asciiTheme="majorHAnsi" w:hAnsiTheme="majorHAnsi"/>
                <w:szCs w:val="18"/>
                <w:lang w:bidi="es-ES"/>
              </w:rPr>
              <w:t xml:space="preserve"> </w:t>
            </w:r>
            <w:r w:rsidRPr="00081D7B">
              <w:rPr>
                <w:rFonts w:asciiTheme="majorHAnsi" w:hAnsiTheme="majorHAnsi"/>
                <w:szCs w:val="18"/>
                <w:lang w:bidi="es-ES"/>
              </w:rPr>
              <w:t>–</w:t>
            </w:r>
            <w:r w:rsidR="004142CD" w:rsidRPr="00081D7B">
              <w:rPr>
                <w:rFonts w:asciiTheme="majorHAnsi" w:hAnsiTheme="majorHAnsi"/>
                <w:szCs w:val="18"/>
                <w:lang w:bidi="es-ES"/>
              </w:rPr>
              <w:t xml:space="preserve"> </w:t>
            </w:r>
            <w:r w:rsidRPr="00081D7B">
              <w:rPr>
                <w:rFonts w:asciiTheme="majorHAnsi" w:hAnsiTheme="majorHAnsi"/>
                <w:szCs w:val="18"/>
              </w:rPr>
              <w:t>31/12/2022</w:t>
            </w:r>
          </w:p>
          <w:p w14:paraId="7D9D3125" w14:textId="7838E6EC" w:rsidR="009F7BA2" w:rsidRPr="00081D7B" w:rsidRDefault="00133C92" w:rsidP="00AD4B56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  <w:r w:rsidRPr="00081D7B">
              <w:rPr>
                <w:rFonts w:asciiTheme="majorHAnsi" w:hAnsiTheme="majorHAnsi" w:cs="Arial"/>
                <w:szCs w:val="18"/>
                <w:shd w:val="clear" w:color="auto" w:fill="FFFFFF"/>
              </w:rPr>
              <w:t xml:space="preserve">Empresa </w:t>
            </w:r>
            <w:r w:rsidR="000454AA" w:rsidRPr="00081D7B">
              <w:rPr>
                <w:rFonts w:asciiTheme="majorHAnsi" w:hAnsiTheme="majorHAnsi" w:cs="Arial"/>
                <w:szCs w:val="18"/>
                <w:shd w:val="clear" w:color="auto" w:fill="FFFFFF"/>
              </w:rPr>
              <w:t>dedicada</w:t>
            </w:r>
            <w:r w:rsidRPr="00081D7B">
              <w:rPr>
                <w:rFonts w:asciiTheme="majorHAnsi" w:hAnsiTheme="majorHAnsi" w:cs="Arial"/>
                <w:szCs w:val="18"/>
                <w:shd w:val="clear" w:color="auto" w:fill="FFFFFF"/>
              </w:rPr>
              <w:t xml:space="preserve"> a la comercialización y distribución de cigarrillos, bebidas, licores, productos alimenticios y golosinas.</w:t>
            </w:r>
          </w:p>
          <w:p w14:paraId="77A59CEC" w14:textId="7A05440F" w:rsidR="00133C92" w:rsidRPr="00081D7B" w:rsidRDefault="00133C92" w:rsidP="00AD4B56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  <w:r w:rsidRPr="00081D7B">
              <w:rPr>
                <w:rFonts w:asciiTheme="majorHAnsi" w:hAnsiTheme="majorHAnsi" w:cs="Arial"/>
                <w:szCs w:val="18"/>
                <w:shd w:val="clear" w:color="auto" w:fill="FFFFFF"/>
              </w:rPr>
              <w:t>Auxiliar de reparto</w:t>
            </w:r>
          </w:p>
          <w:p w14:paraId="3710E0B2" w14:textId="18272688" w:rsidR="00133C92" w:rsidRPr="00081D7B" w:rsidRDefault="00133C92" w:rsidP="00AD4B56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  <w:r w:rsidRPr="00081D7B">
              <w:rPr>
                <w:rFonts w:asciiTheme="majorHAnsi" w:hAnsiTheme="majorHAnsi" w:cs="Arial"/>
                <w:szCs w:val="18"/>
                <w:shd w:val="clear" w:color="auto" w:fill="FFFFFF"/>
              </w:rPr>
              <w:t>Almacén</w:t>
            </w:r>
          </w:p>
          <w:p w14:paraId="46FE2C89" w14:textId="2EB0E3E7" w:rsidR="00133C92" w:rsidRPr="00081D7B" w:rsidRDefault="00133C92" w:rsidP="00AD4B56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  <w:r w:rsidRPr="00081D7B">
              <w:rPr>
                <w:rFonts w:asciiTheme="majorHAnsi" w:hAnsiTheme="majorHAnsi" w:cs="Arial"/>
                <w:szCs w:val="18"/>
                <w:shd w:val="clear" w:color="auto" w:fill="FFFFFF"/>
              </w:rPr>
              <w:t>Atención al cliente</w:t>
            </w:r>
          </w:p>
          <w:p w14:paraId="5323F340" w14:textId="1348D929" w:rsidR="00133C92" w:rsidRPr="00081D7B" w:rsidRDefault="000454AA" w:rsidP="00AD4B56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="Arial"/>
                <w:szCs w:val="18"/>
              </w:rPr>
            </w:pPr>
            <w:r w:rsidRPr="00081D7B">
              <w:rPr>
                <w:rFonts w:asciiTheme="majorHAnsi" w:hAnsiTheme="majorHAnsi" w:cs="Arial"/>
                <w:szCs w:val="18"/>
                <w:shd w:val="clear" w:color="auto" w:fill="FFFFFF"/>
              </w:rPr>
              <w:t>C</w:t>
            </w:r>
            <w:r w:rsidR="00133C92" w:rsidRPr="00081D7B">
              <w:rPr>
                <w:rFonts w:asciiTheme="majorHAnsi" w:hAnsiTheme="majorHAnsi" w:cs="Arial"/>
                <w:szCs w:val="18"/>
                <w:shd w:val="clear" w:color="auto" w:fill="FFFFFF"/>
              </w:rPr>
              <w:t>obranza</w:t>
            </w:r>
          </w:p>
          <w:p w14:paraId="417EAE8F" w14:textId="77777777" w:rsidR="00081D7B" w:rsidRPr="00081D7B" w:rsidRDefault="00081D7B" w:rsidP="00AD4B56">
            <w:pPr>
              <w:rPr>
                <w:rFonts w:asciiTheme="majorHAnsi" w:hAnsiTheme="majorHAnsi" w:cs="Arial"/>
                <w:szCs w:val="18"/>
              </w:rPr>
            </w:pPr>
          </w:p>
          <w:p w14:paraId="37848AD8" w14:textId="77777777" w:rsidR="00747317" w:rsidRPr="00081D7B" w:rsidRDefault="00B544D7" w:rsidP="00AD4B56">
            <w:pPr>
              <w:rPr>
                <w:rFonts w:asciiTheme="majorHAnsi" w:hAnsiTheme="majorHAnsi"/>
                <w:b/>
                <w:bCs/>
                <w:szCs w:val="18"/>
              </w:rPr>
            </w:pPr>
            <w:proofErr w:type="spellStart"/>
            <w:r w:rsidRPr="00081D7B">
              <w:rPr>
                <w:rFonts w:asciiTheme="majorHAnsi" w:hAnsiTheme="majorHAnsi"/>
                <w:b/>
                <w:bCs/>
                <w:szCs w:val="18"/>
              </w:rPr>
              <w:t>Import</w:t>
            </w:r>
            <w:proofErr w:type="spellEnd"/>
            <w:r w:rsidRPr="00081D7B">
              <w:rPr>
                <w:rFonts w:asciiTheme="majorHAnsi" w:hAnsiTheme="majorHAnsi"/>
                <w:b/>
                <w:bCs/>
                <w:szCs w:val="18"/>
              </w:rPr>
              <w:t xml:space="preserve"> Ortega </w:t>
            </w:r>
            <w:r w:rsidR="00C02B3C" w:rsidRPr="00081D7B">
              <w:rPr>
                <w:rFonts w:asciiTheme="majorHAnsi" w:hAnsiTheme="majorHAnsi"/>
                <w:b/>
                <w:bCs/>
                <w:szCs w:val="18"/>
              </w:rPr>
              <w:t>E</w:t>
            </w:r>
            <w:r w:rsidRPr="00081D7B">
              <w:rPr>
                <w:rFonts w:asciiTheme="majorHAnsi" w:hAnsiTheme="majorHAnsi"/>
                <w:b/>
                <w:bCs/>
                <w:szCs w:val="18"/>
              </w:rPr>
              <w:t>.</w:t>
            </w:r>
            <w:r w:rsidR="00C02B3C" w:rsidRPr="00081D7B">
              <w:rPr>
                <w:rFonts w:asciiTheme="majorHAnsi" w:hAnsiTheme="majorHAnsi"/>
                <w:b/>
                <w:bCs/>
                <w:szCs w:val="18"/>
              </w:rPr>
              <w:t>I</w:t>
            </w:r>
            <w:r w:rsidRPr="00081D7B">
              <w:rPr>
                <w:rFonts w:asciiTheme="majorHAnsi" w:hAnsiTheme="majorHAnsi"/>
                <w:b/>
                <w:bCs/>
                <w:szCs w:val="18"/>
              </w:rPr>
              <w:t>.</w:t>
            </w:r>
            <w:r w:rsidR="00C02B3C" w:rsidRPr="00081D7B">
              <w:rPr>
                <w:rFonts w:asciiTheme="majorHAnsi" w:hAnsiTheme="majorHAnsi"/>
                <w:b/>
                <w:bCs/>
                <w:szCs w:val="18"/>
              </w:rPr>
              <w:t>R</w:t>
            </w:r>
            <w:r w:rsidRPr="00081D7B">
              <w:rPr>
                <w:rFonts w:asciiTheme="majorHAnsi" w:hAnsiTheme="majorHAnsi"/>
                <w:b/>
                <w:bCs/>
                <w:szCs w:val="18"/>
              </w:rPr>
              <w:t>.</w:t>
            </w:r>
            <w:r w:rsidR="00C02B3C" w:rsidRPr="00081D7B">
              <w:rPr>
                <w:rFonts w:asciiTheme="majorHAnsi" w:hAnsiTheme="majorHAnsi"/>
                <w:b/>
                <w:bCs/>
                <w:szCs w:val="18"/>
              </w:rPr>
              <w:t xml:space="preserve">L </w:t>
            </w:r>
          </w:p>
          <w:p w14:paraId="5E55BD26" w14:textId="1A634305" w:rsidR="00C02B3C" w:rsidRPr="00081D7B" w:rsidRDefault="00747317" w:rsidP="00AD4B56">
            <w:pPr>
              <w:rPr>
                <w:rFonts w:asciiTheme="majorHAnsi" w:hAnsiTheme="majorHAnsi"/>
                <w:b/>
                <w:bCs/>
                <w:szCs w:val="18"/>
              </w:rPr>
            </w:pPr>
            <w:r w:rsidRPr="00081D7B">
              <w:rPr>
                <w:rFonts w:asciiTheme="majorHAnsi" w:hAnsiTheme="majorHAnsi"/>
                <w:b/>
                <w:bCs/>
                <w:szCs w:val="18"/>
              </w:rPr>
              <w:t>Cargo: A</w:t>
            </w:r>
            <w:r w:rsidR="00133C92" w:rsidRPr="00081D7B">
              <w:rPr>
                <w:rFonts w:asciiTheme="majorHAnsi" w:hAnsiTheme="majorHAnsi"/>
                <w:b/>
                <w:bCs/>
                <w:szCs w:val="18"/>
              </w:rPr>
              <w:t>lmacén</w:t>
            </w:r>
            <w:r w:rsidR="00C02B3C" w:rsidRPr="00081D7B">
              <w:rPr>
                <w:rFonts w:asciiTheme="majorHAnsi" w:hAnsiTheme="majorHAnsi"/>
                <w:b/>
                <w:bCs/>
                <w:szCs w:val="18"/>
              </w:rPr>
              <w:t xml:space="preserve"> </w:t>
            </w:r>
          </w:p>
          <w:p w14:paraId="729F3F24" w14:textId="4C25E8A9" w:rsidR="00C02B3C" w:rsidRPr="00081D7B" w:rsidRDefault="00C02B3C" w:rsidP="00AD4B56">
            <w:pPr>
              <w:rPr>
                <w:rFonts w:asciiTheme="majorHAnsi" w:hAnsiTheme="majorHAnsi"/>
                <w:szCs w:val="18"/>
              </w:rPr>
            </w:pPr>
            <w:r w:rsidRPr="00081D7B">
              <w:rPr>
                <w:rFonts w:asciiTheme="majorHAnsi" w:hAnsiTheme="majorHAnsi"/>
                <w:szCs w:val="18"/>
              </w:rPr>
              <w:t>08/03/2023</w:t>
            </w:r>
            <w:r w:rsidR="00081D7B" w:rsidRPr="00081D7B">
              <w:rPr>
                <w:rFonts w:asciiTheme="majorHAnsi" w:hAnsiTheme="majorHAnsi"/>
                <w:szCs w:val="18"/>
              </w:rPr>
              <w:t xml:space="preserve"> </w:t>
            </w:r>
            <w:r w:rsidR="00081D7B" w:rsidRPr="00081D7B">
              <w:rPr>
                <w:rFonts w:asciiTheme="majorHAnsi" w:hAnsiTheme="majorHAnsi"/>
                <w:szCs w:val="18"/>
                <w:lang w:bidi="es-ES"/>
              </w:rPr>
              <w:t>–</w:t>
            </w:r>
            <w:r w:rsidRPr="00081D7B">
              <w:rPr>
                <w:rFonts w:asciiTheme="majorHAnsi" w:hAnsiTheme="majorHAnsi"/>
                <w:szCs w:val="18"/>
              </w:rPr>
              <w:t>10/09/2023</w:t>
            </w:r>
          </w:p>
          <w:p w14:paraId="08593605" w14:textId="4A4EAB2E" w:rsidR="00133C92" w:rsidRPr="00081D7B" w:rsidRDefault="00133C92" w:rsidP="00AD4B56">
            <w:pPr>
              <w:rPr>
                <w:rFonts w:asciiTheme="majorHAnsi" w:hAnsiTheme="majorHAnsi"/>
                <w:szCs w:val="18"/>
              </w:rPr>
            </w:pPr>
            <w:r w:rsidRPr="00081D7B">
              <w:rPr>
                <w:rFonts w:asciiTheme="majorHAnsi" w:hAnsiTheme="majorHAnsi"/>
                <w:szCs w:val="18"/>
              </w:rPr>
              <w:t xml:space="preserve">Empresa especializada en la venta de </w:t>
            </w:r>
            <w:r w:rsidR="00B544D7" w:rsidRPr="00081D7B">
              <w:rPr>
                <w:rFonts w:asciiTheme="majorHAnsi" w:hAnsiTheme="majorHAnsi"/>
                <w:szCs w:val="18"/>
              </w:rPr>
              <w:t xml:space="preserve">partes de repuesto, accesorios, partes de auto </w:t>
            </w:r>
          </w:p>
          <w:p w14:paraId="30926483" w14:textId="57F1AD61" w:rsidR="00C02B3C" w:rsidRPr="00081D7B" w:rsidRDefault="00B544D7" w:rsidP="00AD4B56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/>
                <w:szCs w:val="18"/>
              </w:rPr>
            </w:pPr>
            <w:r w:rsidRPr="00081D7B">
              <w:rPr>
                <w:rFonts w:asciiTheme="majorHAnsi" w:hAnsiTheme="majorHAnsi"/>
                <w:szCs w:val="18"/>
              </w:rPr>
              <w:t xml:space="preserve">Atención al cliente </w:t>
            </w:r>
          </w:p>
          <w:p w14:paraId="6D9552C7" w14:textId="198D841A" w:rsidR="00B544D7" w:rsidRPr="00081D7B" w:rsidRDefault="00B544D7" w:rsidP="00AD4B56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/>
                <w:szCs w:val="18"/>
              </w:rPr>
            </w:pPr>
            <w:r w:rsidRPr="00081D7B">
              <w:rPr>
                <w:rFonts w:asciiTheme="majorHAnsi" w:hAnsiTheme="majorHAnsi"/>
                <w:szCs w:val="18"/>
              </w:rPr>
              <w:t xml:space="preserve">Administración de </w:t>
            </w:r>
            <w:r w:rsidR="007F005D" w:rsidRPr="00081D7B">
              <w:rPr>
                <w:rFonts w:asciiTheme="majorHAnsi" w:hAnsiTheme="majorHAnsi"/>
                <w:szCs w:val="18"/>
              </w:rPr>
              <w:t>almacén</w:t>
            </w:r>
          </w:p>
          <w:p w14:paraId="6FDA3E38" w14:textId="0C80D42F" w:rsidR="00747317" w:rsidRPr="00081D7B" w:rsidRDefault="00747317" w:rsidP="00AD4B56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/>
                <w:szCs w:val="18"/>
              </w:rPr>
            </w:pPr>
            <w:r w:rsidRPr="00081D7B">
              <w:rPr>
                <w:rFonts w:asciiTheme="majorHAnsi" w:hAnsiTheme="majorHAnsi"/>
                <w:szCs w:val="18"/>
              </w:rPr>
              <w:t>Limpieza</w:t>
            </w:r>
          </w:p>
          <w:p w14:paraId="25E97F09" w14:textId="77777777" w:rsidR="00AD4B56" w:rsidRDefault="00AD4B56" w:rsidP="00AD4B56">
            <w:pPr>
              <w:rPr>
                <w:rFonts w:asciiTheme="majorHAnsi" w:hAnsiTheme="majorHAnsi"/>
                <w:b/>
                <w:bCs/>
                <w:szCs w:val="18"/>
              </w:rPr>
            </w:pPr>
          </w:p>
          <w:p w14:paraId="71E92D18" w14:textId="77777777" w:rsidR="00AD4B56" w:rsidRDefault="00AD4B56" w:rsidP="00AD4B56">
            <w:pPr>
              <w:rPr>
                <w:rFonts w:asciiTheme="majorHAnsi" w:hAnsiTheme="majorHAnsi"/>
                <w:b/>
                <w:bCs/>
                <w:szCs w:val="18"/>
              </w:rPr>
            </w:pPr>
          </w:p>
          <w:p w14:paraId="0C4088A9" w14:textId="77777777" w:rsidR="00AD4B56" w:rsidRDefault="00AD4B56" w:rsidP="00AD4B56">
            <w:pPr>
              <w:rPr>
                <w:rFonts w:asciiTheme="majorHAnsi" w:hAnsiTheme="majorHAnsi"/>
                <w:b/>
                <w:bCs/>
                <w:szCs w:val="18"/>
              </w:rPr>
            </w:pPr>
          </w:p>
          <w:p w14:paraId="57DB53D9" w14:textId="77777777" w:rsidR="00AD4B56" w:rsidRDefault="00AD4B56" w:rsidP="00AD4B56">
            <w:pPr>
              <w:rPr>
                <w:rFonts w:asciiTheme="majorHAnsi" w:hAnsiTheme="majorHAnsi"/>
                <w:b/>
                <w:bCs/>
                <w:szCs w:val="18"/>
              </w:rPr>
            </w:pPr>
          </w:p>
          <w:p w14:paraId="0ACECC22" w14:textId="77777777" w:rsidR="00AD4B56" w:rsidRDefault="00AD4B56" w:rsidP="00AD4B56">
            <w:pPr>
              <w:rPr>
                <w:rFonts w:asciiTheme="majorHAnsi" w:hAnsiTheme="majorHAnsi"/>
                <w:b/>
                <w:bCs/>
                <w:szCs w:val="18"/>
              </w:rPr>
            </w:pPr>
          </w:p>
          <w:p w14:paraId="7463034B" w14:textId="77777777" w:rsidR="00AD4B56" w:rsidRDefault="00AD4B56" w:rsidP="00AD4B56">
            <w:pPr>
              <w:rPr>
                <w:rFonts w:asciiTheme="majorHAnsi" w:hAnsiTheme="majorHAnsi"/>
                <w:b/>
                <w:bCs/>
                <w:szCs w:val="18"/>
              </w:rPr>
            </w:pPr>
          </w:p>
          <w:p w14:paraId="42760264" w14:textId="77777777" w:rsidR="00AD4B56" w:rsidRDefault="00AD4B56" w:rsidP="00AD4B56">
            <w:pPr>
              <w:rPr>
                <w:rFonts w:asciiTheme="majorHAnsi" w:hAnsiTheme="majorHAnsi"/>
                <w:b/>
                <w:bCs/>
                <w:szCs w:val="18"/>
              </w:rPr>
            </w:pPr>
          </w:p>
          <w:p w14:paraId="626EAF48" w14:textId="77777777" w:rsidR="00AD4B56" w:rsidRDefault="00AD4B56" w:rsidP="00AD4B56">
            <w:pPr>
              <w:rPr>
                <w:rFonts w:asciiTheme="majorHAnsi" w:hAnsiTheme="majorHAnsi"/>
                <w:b/>
                <w:bCs/>
                <w:szCs w:val="18"/>
              </w:rPr>
            </w:pPr>
          </w:p>
          <w:p w14:paraId="5F169F63" w14:textId="4446927D" w:rsidR="00081D7B" w:rsidRPr="00081D7B" w:rsidRDefault="001730AE" w:rsidP="00AD4B56">
            <w:pPr>
              <w:rPr>
                <w:rFonts w:asciiTheme="majorHAnsi" w:hAnsiTheme="majorHAnsi"/>
                <w:b/>
                <w:bCs/>
                <w:szCs w:val="18"/>
              </w:rPr>
            </w:pPr>
            <w:proofErr w:type="spellStart"/>
            <w:r w:rsidRPr="00081D7B">
              <w:rPr>
                <w:rFonts w:asciiTheme="majorHAnsi" w:hAnsiTheme="majorHAnsi"/>
                <w:b/>
                <w:bCs/>
                <w:szCs w:val="18"/>
              </w:rPr>
              <w:t>Semafemin</w:t>
            </w:r>
            <w:proofErr w:type="spellEnd"/>
            <w:r w:rsidRPr="00081D7B">
              <w:rPr>
                <w:rFonts w:asciiTheme="majorHAnsi" w:hAnsiTheme="majorHAnsi"/>
                <w:b/>
                <w:bCs/>
                <w:szCs w:val="18"/>
              </w:rPr>
              <w:t xml:space="preserve"> </w:t>
            </w:r>
            <w:r w:rsidR="00081D7B" w:rsidRPr="00081D7B">
              <w:rPr>
                <w:rFonts w:asciiTheme="majorHAnsi" w:hAnsiTheme="majorHAnsi"/>
                <w:b/>
                <w:bCs/>
                <w:szCs w:val="18"/>
              </w:rPr>
              <w:t>E.I.R.L</w:t>
            </w:r>
          </w:p>
          <w:p w14:paraId="33CA79C0" w14:textId="4F52F53F" w:rsidR="001730AE" w:rsidRPr="00081D7B" w:rsidRDefault="00081D7B" w:rsidP="00AD4B56">
            <w:pPr>
              <w:rPr>
                <w:rFonts w:asciiTheme="majorHAnsi" w:hAnsiTheme="majorHAnsi"/>
                <w:b/>
                <w:bCs/>
                <w:szCs w:val="18"/>
              </w:rPr>
            </w:pPr>
            <w:r w:rsidRPr="00081D7B">
              <w:rPr>
                <w:rFonts w:asciiTheme="majorHAnsi" w:hAnsiTheme="majorHAnsi"/>
                <w:b/>
                <w:bCs/>
                <w:szCs w:val="18"/>
              </w:rPr>
              <w:t xml:space="preserve">Cargo: </w:t>
            </w:r>
            <w:r w:rsidR="001730AE" w:rsidRPr="00081D7B">
              <w:rPr>
                <w:rFonts w:asciiTheme="majorHAnsi" w:hAnsiTheme="majorHAnsi"/>
                <w:b/>
                <w:bCs/>
                <w:szCs w:val="18"/>
              </w:rPr>
              <w:t xml:space="preserve">Operario de producción </w:t>
            </w:r>
          </w:p>
          <w:p w14:paraId="6BD51530" w14:textId="3628B1BC" w:rsidR="001730AE" w:rsidRPr="00081D7B" w:rsidRDefault="001730AE" w:rsidP="00AD4B56">
            <w:pPr>
              <w:rPr>
                <w:rFonts w:asciiTheme="majorHAnsi" w:hAnsiTheme="majorHAnsi"/>
                <w:szCs w:val="18"/>
              </w:rPr>
            </w:pPr>
            <w:r w:rsidRPr="00081D7B">
              <w:rPr>
                <w:rFonts w:asciiTheme="majorHAnsi" w:hAnsiTheme="majorHAnsi"/>
                <w:szCs w:val="18"/>
              </w:rPr>
              <w:t>06/11/2023</w:t>
            </w:r>
            <w:r w:rsidR="00081D7B" w:rsidRPr="00081D7B">
              <w:rPr>
                <w:rFonts w:asciiTheme="majorHAnsi" w:hAnsiTheme="majorHAnsi"/>
                <w:szCs w:val="18"/>
              </w:rPr>
              <w:t xml:space="preserve"> </w:t>
            </w:r>
            <w:r w:rsidR="00081D7B" w:rsidRPr="00081D7B">
              <w:rPr>
                <w:rFonts w:asciiTheme="majorHAnsi" w:hAnsiTheme="majorHAnsi"/>
                <w:szCs w:val="18"/>
                <w:lang w:bidi="es-ES"/>
              </w:rPr>
              <w:t xml:space="preserve">– </w:t>
            </w:r>
            <w:r w:rsidRPr="00081D7B">
              <w:rPr>
                <w:rFonts w:asciiTheme="majorHAnsi" w:hAnsiTheme="majorHAnsi"/>
                <w:szCs w:val="18"/>
              </w:rPr>
              <w:t>16/03/2024</w:t>
            </w:r>
          </w:p>
          <w:p w14:paraId="6648548F" w14:textId="274CC401" w:rsidR="007F005D" w:rsidRPr="00081D7B" w:rsidRDefault="007F005D" w:rsidP="00AD4B56">
            <w:pPr>
              <w:rPr>
                <w:rFonts w:asciiTheme="majorHAnsi" w:hAnsiTheme="majorHAnsi"/>
                <w:szCs w:val="18"/>
              </w:rPr>
            </w:pPr>
            <w:r w:rsidRPr="00081D7B">
              <w:rPr>
                <w:rFonts w:asciiTheme="majorHAnsi" w:hAnsiTheme="majorHAnsi"/>
                <w:szCs w:val="18"/>
              </w:rPr>
              <w:t xml:space="preserve">Empresa encargada en la </w:t>
            </w:r>
            <w:r w:rsidR="00081D7B" w:rsidRPr="00081D7B">
              <w:rPr>
                <w:rFonts w:asciiTheme="majorHAnsi" w:hAnsiTheme="majorHAnsi"/>
                <w:szCs w:val="18"/>
              </w:rPr>
              <w:t>fábrica</w:t>
            </w:r>
            <w:r w:rsidRPr="00081D7B">
              <w:rPr>
                <w:rFonts w:asciiTheme="majorHAnsi" w:hAnsiTheme="majorHAnsi"/>
                <w:szCs w:val="18"/>
              </w:rPr>
              <w:t xml:space="preserve"> de mangueras para autos</w:t>
            </w:r>
            <w:r w:rsidR="00081D7B" w:rsidRPr="00081D7B">
              <w:rPr>
                <w:rFonts w:asciiTheme="majorHAnsi" w:hAnsiTheme="majorHAnsi"/>
                <w:szCs w:val="18"/>
              </w:rPr>
              <w:t>,</w:t>
            </w:r>
            <w:r w:rsidRPr="00081D7B">
              <w:rPr>
                <w:rFonts w:asciiTheme="majorHAnsi" w:hAnsiTheme="majorHAnsi"/>
                <w:szCs w:val="18"/>
              </w:rPr>
              <w:t xml:space="preserve"> a pedidos y especializada en todo tipo de mangueras (vendados, flexibles, aceite)</w:t>
            </w:r>
          </w:p>
          <w:p w14:paraId="72C51EB3" w14:textId="6577FE9B" w:rsidR="007F005D" w:rsidRPr="00081D7B" w:rsidRDefault="007F005D" w:rsidP="00AD4B56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/>
                <w:szCs w:val="18"/>
              </w:rPr>
            </w:pPr>
            <w:r w:rsidRPr="00081D7B">
              <w:rPr>
                <w:rFonts w:asciiTheme="majorHAnsi" w:hAnsiTheme="majorHAnsi"/>
                <w:szCs w:val="18"/>
              </w:rPr>
              <w:t>Operario de producción</w:t>
            </w:r>
          </w:p>
          <w:p w14:paraId="2EBFD77D" w14:textId="76840733" w:rsidR="001730AE" w:rsidRPr="00081D7B" w:rsidRDefault="007F005D" w:rsidP="00AD4B56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/>
                <w:szCs w:val="18"/>
              </w:rPr>
            </w:pPr>
            <w:r w:rsidRPr="00081D7B">
              <w:rPr>
                <w:rFonts w:asciiTheme="majorHAnsi" w:hAnsiTheme="majorHAnsi"/>
                <w:szCs w:val="18"/>
              </w:rPr>
              <w:t>Control de calidad</w:t>
            </w:r>
          </w:p>
          <w:p w14:paraId="48AED0A5" w14:textId="77777777" w:rsidR="00AD4B56" w:rsidRPr="00081D7B" w:rsidRDefault="00AD4B56" w:rsidP="00AD4B56">
            <w:pPr>
              <w:rPr>
                <w:rFonts w:asciiTheme="majorHAnsi" w:hAnsiTheme="majorHAnsi"/>
                <w:b/>
                <w:bCs/>
                <w:szCs w:val="18"/>
              </w:rPr>
            </w:pPr>
          </w:p>
          <w:p w14:paraId="6F9F0E65" w14:textId="16B2DFC5" w:rsidR="00036450" w:rsidRPr="00081D7B" w:rsidRDefault="009E595B" w:rsidP="00AD4B56">
            <w:pPr>
              <w:pStyle w:val="Ttulo2"/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669594239"/>
                <w:placeholder>
                  <w:docPart w:val="0EECD0E842DC47BB920D3DB640B4E1D2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81D7B">
                  <w:rPr>
                    <w:rStyle w:val="Ttulo2Car"/>
                    <w:rFonts w:asciiTheme="majorHAnsi" w:hAnsiTheme="majorHAnsi"/>
                    <w:b/>
                    <w:sz w:val="18"/>
                    <w:szCs w:val="18"/>
                    <w:lang w:bidi="es-ES"/>
                  </w:rPr>
                  <w:t>APTITUDES</w:t>
                </w:r>
              </w:sdtContent>
            </w:sdt>
          </w:p>
          <w:p w14:paraId="2F4466A0" w14:textId="77777777" w:rsidR="007F005D" w:rsidRPr="00081D7B" w:rsidRDefault="007F005D" w:rsidP="00AD4B56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Cs w:val="18"/>
                <w:lang w:val="es-PE" w:eastAsia="es-PE"/>
              </w:rPr>
            </w:pPr>
            <w:r w:rsidRPr="00081D7B">
              <w:rPr>
                <w:rFonts w:asciiTheme="majorHAnsi" w:eastAsia="Times New Roman" w:hAnsiTheme="majorHAnsi" w:cs="Times New Roman"/>
                <w:b/>
                <w:bCs/>
                <w:szCs w:val="18"/>
                <w:lang w:val="es-PE" w:eastAsia="es-PE"/>
              </w:rPr>
              <w:t>Habilidades Técnicas:</w:t>
            </w:r>
          </w:p>
          <w:p w14:paraId="6E21C9E9" w14:textId="77777777" w:rsidR="007F005D" w:rsidRPr="00081D7B" w:rsidRDefault="007F005D" w:rsidP="00AD4B56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Cs w:val="18"/>
                <w:lang w:val="es-PE" w:eastAsia="es-PE"/>
              </w:rPr>
            </w:pPr>
            <w:r w:rsidRPr="00081D7B">
              <w:rPr>
                <w:rFonts w:asciiTheme="majorHAnsi" w:eastAsia="Times New Roman" w:hAnsiTheme="majorHAnsi" w:cs="Times New Roman"/>
                <w:b/>
                <w:bCs/>
                <w:szCs w:val="18"/>
                <w:lang w:val="es-PE" w:eastAsia="es-PE"/>
              </w:rPr>
              <w:t>Gestión de Proyectos:</w:t>
            </w:r>
            <w:r w:rsidRPr="00081D7B">
              <w:rPr>
                <w:rFonts w:asciiTheme="majorHAnsi" w:eastAsia="Times New Roman" w:hAnsiTheme="majorHAnsi" w:cs="Times New Roman"/>
                <w:szCs w:val="18"/>
                <w:lang w:val="es-PE" w:eastAsia="es-PE"/>
              </w:rPr>
              <w:t xml:space="preserve"> Experiencia en la planificación, ejecución y supervisión de proyectos utilizando metodologías ágiles y herramientas como Microsoft Project y Trello.</w:t>
            </w:r>
          </w:p>
          <w:p w14:paraId="76408BFA" w14:textId="77777777" w:rsidR="007F005D" w:rsidRPr="00081D7B" w:rsidRDefault="007F005D" w:rsidP="00AD4B56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Cs w:val="18"/>
                <w:lang w:val="es-PE" w:eastAsia="es-PE"/>
              </w:rPr>
            </w:pPr>
            <w:r w:rsidRPr="00081D7B">
              <w:rPr>
                <w:rFonts w:asciiTheme="majorHAnsi" w:eastAsia="Times New Roman" w:hAnsiTheme="majorHAnsi" w:cs="Times New Roman"/>
                <w:b/>
                <w:bCs/>
                <w:szCs w:val="18"/>
                <w:lang w:val="es-PE" w:eastAsia="es-PE"/>
              </w:rPr>
              <w:t>Desarrollo Web:</w:t>
            </w:r>
            <w:r w:rsidRPr="00081D7B">
              <w:rPr>
                <w:rFonts w:asciiTheme="majorHAnsi" w:eastAsia="Times New Roman" w:hAnsiTheme="majorHAnsi" w:cs="Times New Roman"/>
                <w:szCs w:val="18"/>
                <w:lang w:val="es-PE" w:eastAsia="es-PE"/>
              </w:rPr>
              <w:t xml:space="preserve"> Conocimiento en lenguajes de programación como HTML, CSS, JavaScript y </w:t>
            </w:r>
            <w:proofErr w:type="spellStart"/>
            <w:r w:rsidRPr="00081D7B">
              <w:rPr>
                <w:rFonts w:asciiTheme="majorHAnsi" w:eastAsia="Times New Roman" w:hAnsiTheme="majorHAnsi" w:cs="Times New Roman"/>
                <w:szCs w:val="18"/>
                <w:lang w:val="es-PE" w:eastAsia="es-PE"/>
              </w:rPr>
              <w:t>frameworks</w:t>
            </w:r>
            <w:proofErr w:type="spellEnd"/>
            <w:r w:rsidRPr="00081D7B">
              <w:rPr>
                <w:rFonts w:asciiTheme="majorHAnsi" w:eastAsia="Times New Roman" w:hAnsiTheme="majorHAnsi" w:cs="Times New Roman"/>
                <w:szCs w:val="18"/>
                <w:lang w:val="es-PE" w:eastAsia="es-PE"/>
              </w:rPr>
              <w:t xml:space="preserve"> como </w:t>
            </w:r>
            <w:proofErr w:type="spellStart"/>
            <w:r w:rsidRPr="00081D7B">
              <w:rPr>
                <w:rFonts w:asciiTheme="majorHAnsi" w:eastAsia="Times New Roman" w:hAnsiTheme="majorHAnsi" w:cs="Times New Roman"/>
                <w:szCs w:val="18"/>
                <w:lang w:val="es-PE" w:eastAsia="es-PE"/>
              </w:rPr>
              <w:t>React</w:t>
            </w:r>
            <w:proofErr w:type="spellEnd"/>
            <w:r w:rsidRPr="00081D7B">
              <w:rPr>
                <w:rFonts w:asciiTheme="majorHAnsi" w:eastAsia="Times New Roman" w:hAnsiTheme="majorHAnsi" w:cs="Times New Roman"/>
                <w:szCs w:val="18"/>
                <w:lang w:val="es-PE" w:eastAsia="es-PE"/>
              </w:rPr>
              <w:t xml:space="preserve"> y Angular.</w:t>
            </w:r>
          </w:p>
          <w:p w14:paraId="2CE086CB" w14:textId="6E7F1C87" w:rsidR="007F005D" w:rsidRPr="00081D7B" w:rsidRDefault="007F005D" w:rsidP="00AD4B56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Cs w:val="18"/>
                <w:lang w:val="es-PE" w:eastAsia="es-PE"/>
              </w:rPr>
            </w:pPr>
            <w:r w:rsidRPr="00081D7B">
              <w:rPr>
                <w:rFonts w:asciiTheme="majorHAnsi" w:eastAsia="Times New Roman" w:hAnsiTheme="majorHAnsi" w:cs="Times New Roman"/>
                <w:b/>
                <w:bCs/>
                <w:szCs w:val="18"/>
                <w:lang w:val="es-PE" w:eastAsia="es-PE"/>
              </w:rPr>
              <w:t>Mantenimiento de Equipos:</w:t>
            </w:r>
            <w:r w:rsidRPr="00081D7B">
              <w:rPr>
                <w:rFonts w:asciiTheme="majorHAnsi" w:eastAsia="Times New Roman" w:hAnsiTheme="majorHAnsi" w:cs="Times New Roman"/>
                <w:szCs w:val="18"/>
                <w:lang w:val="es-PE" w:eastAsia="es-PE"/>
              </w:rPr>
              <w:t xml:space="preserve"> </w:t>
            </w:r>
            <w:r w:rsidR="006C570C" w:rsidRPr="00081D7B">
              <w:rPr>
                <w:rFonts w:asciiTheme="majorHAnsi" w:eastAsia="Times New Roman" w:hAnsiTheme="majorHAnsi" w:cs="Times New Roman"/>
                <w:szCs w:val="18"/>
                <w:lang w:val="es-PE" w:eastAsia="es-PE"/>
              </w:rPr>
              <w:t>Experiencia en soporte de software de computadoras</w:t>
            </w:r>
            <w:r w:rsidRPr="00081D7B">
              <w:rPr>
                <w:rFonts w:asciiTheme="majorHAnsi" w:eastAsia="Times New Roman" w:hAnsiTheme="majorHAnsi" w:cs="Times New Roman"/>
                <w:szCs w:val="18"/>
                <w:lang w:val="es-PE" w:eastAsia="es-PE"/>
              </w:rPr>
              <w:t>.</w:t>
            </w:r>
          </w:p>
          <w:p w14:paraId="3C9FF5E9" w14:textId="77777777" w:rsidR="007F005D" w:rsidRPr="00081D7B" w:rsidRDefault="007F005D" w:rsidP="00AD4B56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Cs w:val="18"/>
                <w:lang w:val="es-PE" w:eastAsia="es-PE"/>
              </w:rPr>
            </w:pPr>
            <w:r w:rsidRPr="00081D7B">
              <w:rPr>
                <w:rFonts w:asciiTheme="majorHAnsi" w:eastAsia="Times New Roman" w:hAnsiTheme="majorHAnsi" w:cs="Times New Roman"/>
                <w:b/>
                <w:bCs/>
                <w:szCs w:val="18"/>
                <w:lang w:val="es-PE" w:eastAsia="es-PE"/>
              </w:rPr>
              <w:t>Habilidades Blandas:</w:t>
            </w:r>
          </w:p>
          <w:p w14:paraId="5FA9AF27" w14:textId="2B631E38" w:rsidR="007F005D" w:rsidRPr="00081D7B" w:rsidRDefault="007F005D" w:rsidP="00AD4B56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Cs w:val="18"/>
                <w:lang w:val="es-PE" w:eastAsia="es-PE"/>
              </w:rPr>
            </w:pPr>
            <w:r w:rsidRPr="00081D7B">
              <w:rPr>
                <w:rFonts w:asciiTheme="majorHAnsi" w:eastAsia="Times New Roman" w:hAnsiTheme="majorHAnsi" w:cs="Times New Roman"/>
                <w:b/>
                <w:bCs/>
                <w:szCs w:val="18"/>
                <w:lang w:val="es-PE" w:eastAsia="es-PE"/>
              </w:rPr>
              <w:t xml:space="preserve">Comunicación </w:t>
            </w:r>
            <w:r w:rsidR="000454AA" w:rsidRPr="00081D7B">
              <w:rPr>
                <w:rFonts w:asciiTheme="majorHAnsi" w:eastAsia="Times New Roman" w:hAnsiTheme="majorHAnsi" w:cs="Times New Roman"/>
                <w:b/>
                <w:bCs/>
                <w:szCs w:val="18"/>
                <w:lang w:val="es-PE" w:eastAsia="es-PE"/>
              </w:rPr>
              <w:t>Asert</w:t>
            </w:r>
            <w:r w:rsidRPr="00081D7B">
              <w:rPr>
                <w:rFonts w:asciiTheme="majorHAnsi" w:eastAsia="Times New Roman" w:hAnsiTheme="majorHAnsi" w:cs="Times New Roman"/>
                <w:b/>
                <w:bCs/>
                <w:szCs w:val="18"/>
                <w:lang w:val="es-PE" w:eastAsia="es-PE"/>
              </w:rPr>
              <w:t>iva:</w:t>
            </w:r>
            <w:r w:rsidRPr="00081D7B">
              <w:rPr>
                <w:rFonts w:asciiTheme="majorHAnsi" w:eastAsia="Times New Roman" w:hAnsiTheme="majorHAnsi" w:cs="Times New Roman"/>
                <w:szCs w:val="18"/>
                <w:lang w:val="es-PE" w:eastAsia="es-PE"/>
              </w:rPr>
              <w:t xml:space="preserve"> Excelentes habilidades de comunicación verbal y escrita, capaces de interactuar con diferentes niveles de la organización y con clientes.</w:t>
            </w:r>
          </w:p>
          <w:p w14:paraId="0BB15E43" w14:textId="77777777" w:rsidR="007F005D" w:rsidRPr="00081D7B" w:rsidRDefault="007F005D" w:rsidP="00AD4B56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Cs w:val="18"/>
                <w:lang w:val="es-PE" w:eastAsia="es-PE"/>
              </w:rPr>
            </w:pPr>
            <w:r w:rsidRPr="00081D7B">
              <w:rPr>
                <w:rFonts w:asciiTheme="majorHAnsi" w:eastAsia="Times New Roman" w:hAnsiTheme="majorHAnsi" w:cs="Times New Roman"/>
                <w:b/>
                <w:bCs/>
                <w:szCs w:val="18"/>
                <w:lang w:val="es-PE" w:eastAsia="es-PE"/>
              </w:rPr>
              <w:t>Trabajo en Equipo:</w:t>
            </w:r>
            <w:r w:rsidRPr="00081D7B">
              <w:rPr>
                <w:rFonts w:asciiTheme="majorHAnsi" w:eastAsia="Times New Roman" w:hAnsiTheme="majorHAnsi" w:cs="Times New Roman"/>
                <w:szCs w:val="18"/>
                <w:lang w:val="es-PE" w:eastAsia="es-PE"/>
              </w:rPr>
              <w:t xml:space="preserve"> Capacidad para trabajar de manera colaborativa en equipos multidisciplinarios, fomentando un ambiente de cooperación y respeto.</w:t>
            </w:r>
          </w:p>
          <w:p w14:paraId="2E79E3D1" w14:textId="77777777" w:rsidR="007F005D" w:rsidRPr="00081D7B" w:rsidRDefault="007F005D" w:rsidP="00AD4B56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Cs w:val="18"/>
                <w:lang w:val="es-PE" w:eastAsia="es-PE"/>
              </w:rPr>
            </w:pPr>
            <w:r w:rsidRPr="00081D7B">
              <w:rPr>
                <w:rFonts w:asciiTheme="majorHAnsi" w:eastAsia="Times New Roman" w:hAnsiTheme="majorHAnsi" w:cs="Times New Roman"/>
                <w:b/>
                <w:bCs/>
                <w:szCs w:val="18"/>
                <w:lang w:val="es-PE" w:eastAsia="es-PE"/>
              </w:rPr>
              <w:t>Resolución de Problemas:</w:t>
            </w:r>
            <w:r w:rsidRPr="00081D7B">
              <w:rPr>
                <w:rFonts w:asciiTheme="majorHAnsi" w:eastAsia="Times New Roman" w:hAnsiTheme="majorHAnsi" w:cs="Times New Roman"/>
                <w:szCs w:val="18"/>
                <w:lang w:val="es-PE" w:eastAsia="es-PE"/>
              </w:rPr>
              <w:t xml:space="preserve"> Habilidad para identificar problemas rápidamente y desarrollar soluciones efectivas, adaptándose a situaciones cambiantes.</w:t>
            </w:r>
          </w:p>
          <w:p w14:paraId="15259A9A" w14:textId="77777777" w:rsidR="007F005D" w:rsidRPr="00081D7B" w:rsidRDefault="007F005D" w:rsidP="00AD4B56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Cs w:val="18"/>
                <w:lang w:val="es-PE" w:eastAsia="es-PE"/>
              </w:rPr>
            </w:pPr>
            <w:r w:rsidRPr="00081D7B">
              <w:rPr>
                <w:rFonts w:asciiTheme="majorHAnsi" w:eastAsia="Times New Roman" w:hAnsiTheme="majorHAnsi" w:cs="Times New Roman"/>
                <w:b/>
                <w:bCs/>
                <w:szCs w:val="18"/>
                <w:lang w:val="es-PE" w:eastAsia="es-PE"/>
              </w:rPr>
              <w:t>Liderazgo:</w:t>
            </w:r>
            <w:r w:rsidRPr="00081D7B">
              <w:rPr>
                <w:rFonts w:asciiTheme="majorHAnsi" w:eastAsia="Times New Roman" w:hAnsiTheme="majorHAnsi" w:cs="Times New Roman"/>
                <w:szCs w:val="18"/>
                <w:lang w:val="es-PE" w:eastAsia="es-PE"/>
              </w:rPr>
              <w:t xml:space="preserve"> Experiencia en la gestión y motivación de equipos, con un enfoque en alcanzar objetivos y mejorar el rendimiento.</w:t>
            </w:r>
          </w:p>
          <w:p w14:paraId="5EA8B8F8" w14:textId="77777777" w:rsidR="007F005D" w:rsidRPr="00081D7B" w:rsidRDefault="007F005D" w:rsidP="00AD4B56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Cs w:val="18"/>
                <w:lang w:val="es-PE" w:eastAsia="es-PE"/>
              </w:rPr>
            </w:pPr>
            <w:r w:rsidRPr="00081D7B">
              <w:rPr>
                <w:rFonts w:asciiTheme="majorHAnsi" w:eastAsia="Times New Roman" w:hAnsiTheme="majorHAnsi" w:cs="Times New Roman"/>
                <w:b/>
                <w:bCs/>
                <w:szCs w:val="18"/>
                <w:lang w:val="es-PE" w:eastAsia="es-PE"/>
              </w:rPr>
              <w:t>Gestión del Tiempo:</w:t>
            </w:r>
            <w:r w:rsidRPr="00081D7B">
              <w:rPr>
                <w:rFonts w:asciiTheme="majorHAnsi" w:eastAsia="Times New Roman" w:hAnsiTheme="majorHAnsi" w:cs="Times New Roman"/>
                <w:szCs w:val="18"/>
                <w:lang w:val="es-PE" w:eastAsia="es-PE"/>
              </w:rPr>
              <w:t xml:space="preserve"> Eficaz en la organización y priorización de tareas para cumplir con plazos ajustados y manejar múltiples proyectos simultáneamente.</w:t>
            </w:r>
          </w:p>
          <w:p w14:paraId="21368B2A" w14:textId="77777777" w:rsidR="007F005D" w:rsidRPr="00081D7B" w:rsidRDefault="007F005D" w:rsidP="00AD4B56">
            <w:pPr>
              <w:pStyle w:val="Prrafodelista"/>
              <w:rPr>
                <w:rFonts w:asciiTheme="majorHAnsi" w:hAnsiTheme="majorHAnsi"/>
                <w:noProof/>
                <w:color w:val="000000" w:themeColor="text1"/>
                <w:szCs w:val="18"/>
                <w:lang w:val="es-PE" w:eastAsia="zh-CN"/>
              </w:rPr>
            </w:pPr>
          </w:p>
          <w:p w14:paraId="19E5CA72" w14:textId="77777777" w:rsidR="007F005D" w:rsidRPr="00081D7B" w:rsidRDefault="007F005D" w:rsidP="00AD4B56">
            <w:pPr>
              <w:rPr>
                <w:rFonts w:asciiTheme="majorHAnsi" w:hAnsiTheme="majorHAnsi"/>
                <w:noProof/>
                <w:color w:val="000000" w:themeColor="text1"/>
                <w:szCs w:val="18"/>
                <w:lang w:val="es-PE" w:eastAsia="zh-CN"/>
              </w:rPr>
            </w:pPr>
          </w:p>
          <w:p w14:paraId="33875B3A" w14:textId="77777777" w:rsidR="00A34A81" w:rsidRPr="00081D7B" w:rsidRDefault="00A34A81" w:rsidP="00AD4B56">
            <w:pPr>
              <w:rPr>
                <w:rFonts w:asciiTheme="majorHAnsi" w:hAnsiTheme="majorHAnsi"/>
                <w:noProof/>
                <w:color w:val="000000" w:themeColor="text1"/>
                <w:szCs w:val="18"/>
                <w:lang w:val="es-PE" w:eastAsia="zh-CN"/>
              </w:rPr>
            </w:pPr>
          </w:p>
          <w:p w14:paraId="43F82689" w14:textId="6BAF4D23" w:rsidR="00A34A81" w:rsidRPr="00081D7B" w:rsidRDefault="00A34A81" w:rsidP="00AD4B56">
            <w:pPr>
              <w:rPr>
                <w:rFonts w:asciiTheme="majorHAnsi" w:hAnsiTheme="majorHAnsi"/>
                <w:color w:val="FFFFFF" w:themeColor="background1"/>
                <w:szCs w:val="18"/>
              </w:rPr>
            </w:pPr>
          </w:p>
        </w:tc>
      </w:tr>
      <w:tr w:rsidR="00A34A81" w:rsidRPr="0059649E" w14:paraId="450A93E8" w14:textId="77777777" w:rsidTr="00AD4B56">
        <w:tc>
          <w:tcPr>
            <w:tcW w:w="3600" w:type="dxa"/>
          </w:tcPr>
          <w:p w14:paraId="16C4FE74" w14:textId="3DC5E683" w:rsidR="00A34A81" w:rsidRDefault="00A34A81" w:rsidP="00AD4B56">
            <w:pPr>
              <w:pStyle w:val="Ttulo3"/>
            </w:pPr>
          </w:p>
        </w:tc>
        <w:tc>
          <w:tcPr>
            <w:tcW w:w="720" w:type="dxa"/>
          </w:tcPr>
          <w:p w14:paraId="1E626D74" w14:textId="77777777" w:rsidR="00A34A81" w:rsidRPr="0059649E" w:rsidRDefault="00A34A81" w:rsidP="00AD4B56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410DAF4A" w14:textId="77777777" w:rsidR="00A34A81" w:rsidRDefault="00A34A81" w:rsidP="00AD4B56">
            <w:pPr>
              <w:pStyle w:val="Ttulo2"/>
            </w:pPr>
          </w:p>
        </w:tc>
      </w:tr>
    </w:tbl>
    <w:p w14:paraId="5837B234" w14:textId="77777777" w:rsidR="00F2678E" w:rsidRPr="0059649E" w:rsidRDefault="00F2678E" w:rsidP="000C45FF">
      <w:pPr>
        <w:tabs>
          <w:tab w:val="left" w:pos="990"/>
        </w:tabs>
      </w:pPr>
    </w:p>
    <w:sectPr w:rsidR="00F2678E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D424C" w14:textId="77777777" w:rsidR="009E595B" w:rsidRDefault="009E595B" w:rsidP="000C45FF">
      <w:r>
        <w:separator/>
      </w:r>
    </w:p>
  </w:endnote>
  <w:endnote w:type="continuationSeparator" w:id="0">
    <w:p w14:paraId="14CF10AC" w14:textId="77777777" w:rsidR="009E595B" w:rsidRDefault="009E595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5384E" w14:textId="77777777" w:rsidR="009E595B" w:rsidRDefault="009E595B" w:rsidP="000C45FF">
      <w:r>
        <w:separator/>
      </w:r>
    </w:p>
  </w:footnote>
  <w:footnote w:type="continuationSeparator" w:id="0">
    <w:p w14:paraId="538B1BFF" w14:textId="77777777" w:rsidR="009E595B" w:rsidRDefault="009E595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B0473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7387D874" wp14:editId="3D87BF9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BD2C5D"/>
    <w:multiLevelType w:val="multilevel"/>
    <w:tmpl w:val="29D4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51D09"/>
    <w:multiLevelType w:val="hybridMultilevel"/>
    <w:tmpl w:val="335E11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9311A2"/>
    <w:multiLevelType w:val="hybridMultilevel"/>
    <w:tmpl w:val="6C2A1A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9F3FB6"/>
    <w:multiLevelType w:val="hybridMultilevel"/>
    <w:tmpl w:val="AFFAA0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89302EE"/>
    <w:multiLevelType w:val="hybridMultilevel"/>
    <w:tmpl w:val="07A46F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E2B1A"/>
    <w:multiLevelType w:val="multilevel"/>
    <w:tmpl w:val="A20A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D22B0"/>
    <w:multiLevelType w:val="hybridMultilevel"/>
    <w:tmpl w:val="0470A0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F5753"/>
    <w:multiLevelType w:val="hybridMultilevel"/>
    <w:tmpl w:val="A3C8B1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8BA77B2"/>
    <w:multiLevelType w:val="hybridMultilevel"/>
    <w:tmpl w:val="5B2E73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20"/>
  </w:num>
  <w:num w:numId="14">
    <w:abstractNumId w:val="18"/>
  </w:num>
  <w:num w:numId="15">
    <w:abstractNumId w:val="11"/>
  </w:num>
  <w:num w:numId="16">
    <w:abstractNumId w:val="21"/>
  </w:num>
  <w:num w:numId="17">
    <w:abstractNumId w:val="19"/>
  </w:num>
  <w:num w:numId="18">
    <w:abstractNumId w:val="13"/>
  </w:num>
  <w:num w:numId="19">
    <w:abstractNumId w:val="17"/>
  </w:num>
  <w:num w:numId="20">
    <w:abstractNumId w:val="10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A2"/>
    <w:rsid w:val="00036450"/>
    <w:rsid w:val="000454AA"/>
    <w:rsid w:val="00075675"/>
    <w:rsid w:val="00081D7B"/>
    <w:rsid w:val="00094499"/>
    <w:rsid w:val="000C45FF"/>
    <w:rsid w:val="000E3FD1"/>
    <w:rsid w:val="00112054"/>
    <w:rsid w:val="00133C92"/>
    <w:rsid w:val="001424E5"/>
    <w:rsid w:val="001525E1"/>
    <w:rsid w:val="001730AE"/>
    <w:rsid w:val="00180329"/>
    <w:rsid w:val="0019001F"/>
    <w:rsid w:val="001A74A5"/>
    <w:rsid w:val="001B2ABD"/>
    <w:rsid w:val="001E0391"/>
    <w:rsid w:val="001E1759"/>
    <w:rsid w:val="001F1ECC"/>
    <w:rsid w:val="002304C1"/>
    <w:rsid w:val="002400EB"/>
    <w:rsid w:val="002559EC"/>
    <w:rsid w:val="00256CF7"/>
    <w:rsid w:val="00281FD5"/>
    <w:rsid w:val="00290F99"/>
    <w:rsid w:val="002D3CA3"/>
    <w:rsid w:val="0030481B"/>
    <w:rsid w:val="003156FC"/>
    <w:rsid w:val="003254B5"/>
    <w:rsid w:val="0037121F"/>
    <w:rsid w:val="003A6B7D"/>
    <w:rsid w:val="003B06CA"/>
    <w:rsid w:val="003F00DD"/>
    <w:rsid w:val="004071FC"/>
    <w:rsid w:val="004142CD"/>
    <w:rsid w:val="00445947"/>
    <w:rsid w:val="004561E8"/>
    <w:rsid w:val="00472900"/>
    <w:rsid w:val="004813B3"/>
    <w:rsid w:val="00496591"/>
    <w:rsid w:val="004C63E4"/>
    <w:rsid w:val="004D3011"/>
    <w:rsid w:val="005037F0"/>
    <w:rsid w:val="005262AC"/>
    <w:rsid w:val="0059649E"/>
    <w:rsid w:val="005E39D5"/>
    <w:rsid w:val="00600670"/>
    <w:rsid w:val="0062123A"/>
    <w:rsid w:val="00646E75"/>
    <w:rsid w:val="006771D0"/>
    <w:rsid w:val="006C570C"/>
    <w:rsid w:val="00715FCB"/>
    <w:rsid w:val="00743101"/>
    <w:rsid w:val="00747317"/>
    <w:rsid w:val="007775E1"/>
    <w:rsid w:val="007867A0"/>
    <w:rsid w:val="007927F5"/>
    <w:rsid w:val="007D5EE4"/>
    <w:rsid w:val="007F005D"/>
    <w:rsid w:val="00802CA0"/>
    <w:rsid w:val="008C2535"/>
    <w:rsid w:val="009260CD"/>
    <w:rsid w:val="00952C25"/>
    <w:rsid w:val="009A09AC"/>
    <w:rsid w:val="009E595B"/>
    <w:rsid w:val="009F7BA2"/>
    <w:rsid w:val="00A2118D"/>
    <w:rsid w:val="00A34A81"/>
    <w:rsid w:val="00AD4B56"/>
    <w:rsid w:val="00AD76E2"/>
    <w:rsid w:val="00B075E3"/>
    <w:rsid w:val="00B20152"/>
    <w:rsid w:val="00B359E4"/>
    <w:rsid w:val="00B544D7"/>
    <w:rsid w:val="00B57D98"/>
    <w:rsid w:val="00B70850"/>
    <w:rsid w:val="00BC57D9"/>
    <w:rsid w:val="00C02B3C"/>
    <w:rsid w:val="00C066B6"/>
    <w:rsid w:val="00C37BA1"/>
    <w:rsid w:val="00C4674C"/>
    <w:rsid w:val="00C506CF"/>
    <w:rsid w:val="00C72BED"/>
    <w:rsid w:val="00C9578B"/>
    <w:rsid w:val="00CA0005"/>
    <w:rsid w:val="00CA545C"/>
    <w:rsid w:val="00CB0055"/>
    <w:rsid w:val="00CC0C6D"/>
    <w:rsid w:val="00D04BFE"/>
    <w:rsid w:val="00D2522B"/>
    <w:rsid w:val="00D422DE"/>
    <w:rsid w:val="00D5459D"/>
    <w:rsid w:val="00D87108"/>
    <w:rsid w:val="00DA1F4D"/>
    <w:rsid w:val="00DD172A"/>
    <w:rsid w:val="00E25A26"/>
    <w:rsid w:val="00E4381A"/>
    <w:rsid w:val="00E55D74"/>
    <w:rsid w:val="00EE4C8D"/>
    <w:rsid w:val="00F2678E"/>
    <w:rsid w:val="00F60274"/>
    <w:rsid w:val="00F77FB9"/>
    <w:rsid w:val="00F94526"/>
    <w:rsid w:val="00FB068F"/>
    <w:rsid w:val="00FC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0199C"/>
  <w14:defaultImageDpi w14:val="32767"/>
  <w15:chartTrackingRefBased/>
  <w15:docId w15:val="{918E585C-B24A-45F1-A65B-359F1F4C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7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f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ises\AppData\Local\Microsoft\Office\16.0\DTS\es-ES%7bBCCA84C8-F2E7-4BDB-90C9-DCA487B2A355%7d\%7b7B2B652A-48B5-4176-B292-A294373FD9E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05FDC82A2C4D1693EFFA48405FE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789DC-C805-4AEB-BD97-80D9161965C5}"/>
      </w:docPartPr>
      <w:docPartBody>
        <w:p w:rsidR="006C139F" w:rsidRDefault="001E52BE">
          <w:pPr>
            <w:pStyle w:val="E505FDC82A2C4D1693EFFA48405FEFBA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3D8317A4C12A42008ACF7F8A007C1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EB8B1-3D17-444A-A469-9CE31F4137D6}"/>
      </w:docPartPr>
      <w:docPartBody>
        <w:p w:rsidR="006C139F" w:rsidRDefault="001E52BE">
          <w:pPr>
            <w:pStyle w:val="3D8317A4C12A42008ACF7F8A007C1410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DF3E05D151A74384902E2386B28FF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589B3-358F-4CCD-A0DA-296B896BC9F6}"/>
      </w:docPartPr>
      <w:docPartBody>
        <w:p w:rsidR="006C139F" w:rsidRDefault="001E52BE">
          <w:pPr>
            <w:pStyle w:val="DF3E05D151A74384902E2386B28FF23D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C6BEC52144674D3DB878D73F69D6A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E33DC-DD7F-4773-AABC-25ACA9FD944C}"/>
      </w:docPartPr>
      <w:docPartBody>
        <w:p w:rsidR="006C139F" w:rsidRDefault="001E52BE">
          <w:pPr>
            <w:pStyle w:val="C6BEC52144674D3DB878D73F69D6A9C1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642DDF72F66D421CA62D323140213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27168-A18B-4047-B8D0-562E42BAE319}"/>
      </w:docPartPr>
      <w:docPartBody>
        <w:p w:rsidR="006C139F" w:rsidRDefault="001E52BE">
          <w:pPr>
            <w:pStyle w:val="642DDF72F66D421CA62D323140213371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F50EA341BA854A6B991B4834820D5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2BAC8-2492-4ED8-A450-9FA8990BC7FA}"/>
      </w:docPartPr>
      <w:docPartBody>
        <w:p w:rsidR="006C139F" w:rsidRDefault="001E52BE">
          <w:pPr>
            <w:pStyle w:val="F50EA341BA854A6B991B4834820D53FE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F4B88F45905A42D6A4F71C7BE3BC9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E07F7-CD94-4433-8BC2-602655BCB64A}"/>
      </w:docPartPr>
      <w:docPartBody>
        <w:p w:rsidR="006C139F" w:rsidRDefault="001E52BE">
          <w:pPr>
            <w:pStyle w:val="F4B88F45905A42D6A4F71C7BE3BC9752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0EECD0E842DC47BB920D3DB640B4E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4E4B3-CDD7-457F-8083-1E4158EEACC4}"/>
      </w:docPartPr>
      <w:docPartBody>
        <w:p w:rsidR="006C139F" w:rsidRDefault="001E52BE">
          <w:pPr>
            <w:pStyle w:val="0EECD0E842DC47BB920D3DB640B4E1D2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BE"/>
    <w:rsid w:val="000F4F16"/>
    <w:rsid w:val="001A45DF"/>
    <w:rsid w:val="001E52BE"/>
    <w:rsid w:val="00266C94"/>
    <w:rsid w:val="006C139F"/>
    <w:rsid w:val="00791453"/>
    <w:rsid w:val="00896EA1"/>
    <w:rsid w:val="00C2412F"/>
    <w:rsid w:val="00CA0005"/>
    <w:rsid w:val="00CA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05FDC82A2C4D1693EFFA48405FEFBA">
    <w:name w:val="E505FDC82A2C4D1693EFFA48405FEFBA"/>
  </w:style>
  <w:style w:type="paragraph" w:customStyle="1" w:styleId="3D8317A4C12A42008ACF7F8A007C1410">
    <w:name w:val="3D8317A4C12A42008ACF7F8A007C1410"/>
  </w:style>
  <w:style w:type="paragraph" w:customStyle="1" w:styleId="DF3E05D151A74384902E2386B28FF23D">
    <w:name w:val="DF3E05D151A74384902E2386B28FF23D"/>
  </w:style>
  <w:style w:type="paragraph" w:customStyle="1" w:styleId="C6BEC52144674D3DB878D73F69D6A9C1">
    <w:name w:val="C6BEC52144674D3DB878D73F69D6A9C1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642DDF72F66D421CA62D323140213371">
    <w:name w:val="642DDF72F66D421CA62D323140213371"/>
  </w:style>
  <w:style w:type="paragraph" w:customStyle="1" w:styleId="F50EA341BA854A6B991B4834820D53FE">
    <w:name w:val="F50EA341BA854A6B991B4834820D53FE"/>
  </w:style>
  <w:style w:type="paragraph" w:customStyle="1" w:styleId="F4B88F45905A42D6A4F71C7BE3BC9752">
    <w:name w:val="F4B88F45905A42D6A4F71C7BE3BC9752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0EECD0E842DC47BB920D3DB640B4E1D2">
    <w:name w:val="0EECD0E842DC47BB920D3DB640B4E1D2"/>
  </w:style>
  <w:style w:type="paragraph" w:customStyle="1" w:styleId="18688BF1B17C4CECBEFF9241EB49C9AF">
    <w:name w:val="18688BF1B17C4CECBEFF9241EB49C9AF"/>
    <w:rsid w:val="00266C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{7B2B652A-48B5-4176-B292-A294373FD9E1}tf00546271_win32</Template>
  <TotalTime>28</TotalTime>
  <Pages>2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Corderoncio Pj</cp:lastModifiedBy>
  <cp:revision>6</cp:revision>
  <dcterms:created xsi:type="dcterms:W3CDTF">2024-07-13T01:55:00Z</dcterms:created>
  <dcterms:modified xsi:type="dcterms:W3CDTF">2024-07-13T13:32:00Z</dcterms:modified>
</cp:coreProperties>
</file>